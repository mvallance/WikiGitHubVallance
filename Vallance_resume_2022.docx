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333CD3" w14:paraId="7637ECD0" w14:textId="77777777" w:rsidTr="00EF7CC9">
        <w:tc>
          <w:tcPr>
            <w:tcW w:w="3780" w:type="dxa"/>
            <w:tcMar>
              <w:top w:w="504" w:type="dxa"/>
              <w:right w:w="720" w:type="dxa"/>
            </w:tcMar>
          </w:tcPr>
          <w:p w14:paraId="58D58D8E" w14:textId="38AAFAB7" w:rsidR="00523479" w:rsidRDefault="00F46EDD" w:rsidP="00523479">
            <w:pPr>
              <w:pStyle w:val="Initials"/>
            </w:pPr>
            <w:r>
              <w:rPr>
                <w:noProof/>
              </w:rPr>
              <w:drawing>
                <wp:inline distT="0" distB="0" distL="0" distR="0" wp14:anchorId="1261158D" wp14:editId="48F89B49">
                  <wp:extent cx="1122630" cy="1157850"/>
                  <wp:effectExtent l="38100" t="38100" r="46355" b="36195"/>
                  <wp:docPr id="23" name="Picture 23"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erson wearing glass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921" cy="1179809"/>
                          </a:xfrm>
                          <a:prstGeom prst="rect">
                            <a:avLst/>
                          </a:prstGeom>
                          <a:solidFill>
                            <a:sysClr val="windowText" lastClr="000000"/>
                          </a:solidFill>
                          <a:ln>
                            <a:solidFill>
                              <a:schemeClr val="tx2"/>
                            </a:solidFill>
                          </a:ln>
                          <a:scene3d>
                            <a:camera prst="orthographicFront"/>
                            <a:lightRig rig="threePt" dir="t">
                              <a:rot lat="0" lon="0" rev="0"/>
                            </a:lightRig>
                          </a:scene3d>
                        </pic:spPr>
                      </pic:pic>
                    </a:graphicData>
                  </a:graphic>
                </wp:inline>
              </w:drawing>
            </w:r>
            <w:r w:rsidR="00E02DCD">
              <w:rPr>
                <w:noProof/>
              </w:rPr>
              <mc:AlternateContent>
                <mc:Choice Requires="wpg">
                  <w:drawing>
                    <wp:anchor distT="0" distB="0" distL="114300" distR="114300" simplePos="0" relativeHeight="251659264" behindDoc="1" locked="1" layoutInCell="1" allowOverlap="1" wp14:anchorId="364C2C81" wp14:editId="7C358358">
                      <wp:simplePos x="0" y="0"/>
                      <wp:positionH relativeFrom="column">
                        <wp:posOffset>0</wp:posOffset>
                      </wp:positionH>
                      <wp:positionV relativeFrom="page">
                        <wp:posOffset>-285750</wp:posOffset>
                      </wp:positionV>
                      <wp:extent cx="6665595" cy="1810385"/>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B87A78C" id="Group 1" o:spid="_x0000_s1026" alt="Header graphics" style="position:absolute;margin-left:0;margin-top:-22.5pt;width:524.85pt;height:142.55pt;z-index:-251657216;mso-width-percent:858;mso-height-percent:180;mso-position-vertical-relative:page;mso-width-percent:858;mso-height-percent:180" coordsize="6665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">
                      <v:rect id="Red rectangle" o:spid="_x0000_s1027" style="position:absolute;left:11334;top:4191;width:5532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&#13;&#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&#13;&#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" fillcolor="white [3212]" stroked="f" strokeweight="1pt">
                        <v:stroke joinstyle="miter"/>
                      </v:oval>
                      <w10:wrap anchory="page"/>
                      <w10:anchorlock/>
                    </v:group>
                  </w:pict>
                </mc:Fallback>
              </mc:AlternateContent>
            </w:r>
          </w:p>
          <w:p w14:paraId="13A46046" w14:textId="77777777" w:rsidR="00A50939" w:rsidRPr="00333CD3" w:rsidRDefault="00000000" w:rsidP="007569C1">
            <w:pPr>
              <w:pStyle w:val="Heading3"/>
            </w:pPr>
            <w:sdt>
              <w:sdtPr>
                <w:alias w:val="Objective:"/>
                <w:tag w:val="Objective:"/>
                <w:id w:val="319159961"/>
                <w:placeholder>
                  <w:docPart w:val="4AE9AECEE006724F993A411702713C9F"/>
                </w:placeholder>
                <w:temporary/>
                <w:showingPlcHdr/>
                <w15:appearance w15:val="hidden"/>
              </w:sdtPr>
              <w:sdtContent>
                <w:r w:rsidR="00E12C60">
                  <w:t>Objective</w:t>
                </w:r>
              </w:sdtContent>
            </w:sdt>
          </w:p>
          <w:p w14:paraId="240E0F2F" w14:textId="1CCB1E27" w:rsidR="002C2CDD" w:rsidRPr="00333CD3" w:rsidRDefault="00DC593D" w:rsidP="007569C1">
            <w:r>
              <w:t xml:space="preserve">Accessible </w:t>
            </w:r>
            <w:r w:rsidR="00BF7FA4">
              <w:t>c</w:t>
            </w:r>
            <w:r>
              <w:t>ommunication in Science, Technology, Engineering, Arts and Science</w:t>
            </w:r>
            <w:r w:rsidR="00B57255">
              <w:t xml:space="preserve">. </w:t>
            </w:r>
          </w:p>
          <w:p w14:paraId="4A6948ED" w14:textId="77777777" w:rsidR="002C2CDD" w:rsidRPr="00333CD3" w:rsidRDefault="00000000" w:rsidP="007569C1">
            <w:pPr>
              <w:pStyle w:val="Heading3"/>
            </w:pPr>
            <w:sdt>
              <w:sdtPr>
                <w:alias w:val="Skills:"/>
                <w:tag w:val="Skills:"/>
                <w:id w:val="1490835561"/>
                <w:placeholder>
                  <w:docPart w:val="B58F0D6AE379DC4396A33197316CA3FD"/>
                </w:placeholder>
                <w:temporary/>
                <w:showingPlcHdr/>
                <w15:appearance w15:val="hidden"/>
              </w:sdtPr>
              <w:sdtContent>
                <w:r w:rsidR="002C2CDD" w:rsidRPr="00333CD3">
                  <w:t>Skills</w:t>
                </w:r>
              </w:sdtContent>
            </w:sdt>
          </w:p>
          <w:p w14:paraId="14FD966C" w14:textId="4484B5E8" w:rsidR="00B77BDB" w:rsidRDefault="00B77BDB" w:rsidP="00741125">
            <w:r>
              <w:t>Technical writing</w:t>
            </w:r>
            <w:r w:rsidR="00BF7FA4">
              <w:t xml:space="preserve"> (DITA; GitHub)</w:t>
            </w:r>
            <w:r>
              <w:t>.</w:t>
            </w:r>
          </w:p>
          <w:p w14:paraId="2CDA9543" w14:textId="16983888" w:rsidR="00BF7FA4" w:rsidRDefault="00BF7FA4" w:rsidP="00741125">
            <w:r>
              <w:t>Academic writing.</w:t>
            </w:r>
          </w:p>
          <w:p w14:paraId="2F54330A" w14:textId="45E20714" w:rsidR="00B77BDB" w:rsidRDefault="00BF7FA4" w:rsidP="00741125">
            <w:r>
              <w:t>Journalism</w:t>
            </w:r>
            <w:r w:rsidR="00D91A0D">
              <w:t>.</w:t>
            </w:r>
          </w:p>
          <w:p w14:paraId="0B365319" w14:textId="3E1EAED6" w:rsidR="00BF7FA4" w:rsidRDefault="00BF7FA4" w:rsidP="00741125"/>
          <w:p w14:paraId="66082A19" w14:textId="77777777" w:rsidR="00BF7FA4" w:rsidRDefault="00BF7FA4" w:rsidP="00BF7FA4">
            <w:r>
              <w:t>Research supervision.</w:t>
            </w:r>
          </w:p>
          <w:p w14:paraId="6243ECFA" w14:textId="77777777" w:rsidR="00BF7FA4" w:rsidRDefault="00BF7FA4" w:rsidP="00BF7FA4">
            <w:r>
              <w:t>Research funding.</w:t>
            </w:r>
          </w:p>
          <w:p w14:paraId="3A262FE5" w14:textId="58195BD2" w:rsidR="00BF7FA4" w:rsidRDefault="00BF7FA4" w:rsidP="00741125">
            <w:r>
              <w:t>Research instruction.</w:t>
            </w:r>
          </w:p>
          <w:p w14:paraId="748B61AB" w14:textId="222EDC47" w:rsidR="00D91A0D" w:rsidRDefault="00D91A0D" w:rsidP="00741125"/>
          <w:p w14:paraId="7AC54CB5" w14:textId="1E7A9720" w:rsidR="00D91A0D" w:rsidRDefault="00D91A0D" w:rsidP="00741125">
            <w:r>
              <w:t>Journal editor.</w:t>
            </w:r>
          </w:p>
          <w:p w14:paraId="093BB668" w14:textId="52D161F0" w:rsidR="00D91A0D" w:rsidRDefault="00D91A0D" w:rsidP="00741125"/>
          <w:p w14:paraId="0F2ECDB6" w14:textId="77777777" w:rsidR="0092228E" w:rsidRDefault="0092228E" w:rsidP="00741125">
            <w:r>
              <w:t>External consultant.</w:t>
            </w:r>
          </w:p>
          <w:p w14:paraId="45A709D5" w14:textId="58D56FCC" w:rsidR="00D91A0D" w:rsidRDefault="00D91A0D" w:rsidP="00741125">
            <w:r>
              <w:t>Team leader.</w:t>
            </w:r>
          </w:p>
          <w:p w14:paraId="45B9E123" w14:textId="165BD27B" w:rsidR="00D91A0D" w:rsidRDefault="00D91A0D" w:rsidP="00741125">
            <w:r>
              <w:t>Company advisor.</w:t>
            </w:r>
          </w:p>
          <w:p w14:paraId="5F4C66C6" w14:textId="77777777" w:rsidR="00B77BDB" w:rsidRDefault="00B77BDB" w:rsidP="00741125"/>
          <w:p w14:paraId="441F978B" w14:textId="5F807D1B" w:rsidR="00B77BDB" w:rsidRPr="00333CD3" w:rsidRDefault="00B77BDB" w:rsidP="00741125"/>
        </w:tc>
        <w:tc>
          <w:tcPr>
            <w:tcW w:w="6732" w:type="dxa"/>
            <w:tcMar>
              <w:top w:w="504" w:type="dxa"/>
              <w:left w:w="0" w:type="dxa"/>
            </w:tcMar>
          </w:tcPr>
          <w:p w14:paraId="7F20705D" w14:textId="77777777" w:rsidR="00C76D1C" w:rsidRDefault="00C76D1C"/>
          <w:tbl>
            <w:tblPr>
              <w:tblStyle w:val="TableGrid"/>
              <w:tblW w:w="49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17"/>
            </w:tblGrid>
            <w:tr w:rsidR="00C612DA" w:rsidRPr="00333CD3" w14:paraId="774BF8EF" w14:textId="77777777" w:rsidTr="00F46EDD">
              <w:trPr>
                <w:trHeight w:hRule="exact" w:val="945"/>
              </w:trPr>
              <w:tc>
                <w:tcPr>
                  <w:tcW w:w="6717" w:type="dxa"/>
                  <w:vAlign w:val="center"/>
                </w:tcPr>
                <w:p w14:paraId="0B059B79" w14:textId="5361C8EB" w:rsidR="00C612DA" w:rsidRPr="00333CD3" w:rsidRDefault="00000000" w:rsidP="00C612DA">
                  <w:pPr>
                    <w:pStyle w:val="Heading1"/>
                    <w:outlineLvl w:val="0"/>
                  </w:pPr>
                  <w:sdt>
                    <w:sdtPr>
                      <w:alias w:val="Your Name:"/>
                      <w:tag w:val="Your Name:"/>
                      <w:id w:val="1982421306"/>
                      <w:placeholder>
                        <w:docPart w:val="6122612CCE4F1642BBE8763071A2E13C"/>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r w:rsidR="00F82F37">
                        <w:t>Dr. Michael Vallance</w:t>
                      </w:r>
                    </w:sdtContent>
                  </w:sdt>
                </w:p>
                <w:p w14:paraId="712A1A9D" w14:textId="37357C4A" w:rsidR="00C612DA" w:rsidRPr="00333CD3" w:rsidRDefault="00000000" w:rsidP="00E02DCD">
                  <w:pPr>
                    <w:pStyle w:val="Heading2"/>
                    <w:outlineLvl w:val="1"/>
                  </w:pPr>
                  <w:sdt>
                    <w:sdtPr>
                      <w:alias w:val="Profession or Industry:"/>
                      <w:tag w:val="Profession or Industry:"/>
                      <w:id w:val="-83681269"/>
                      <w:placeholder>
                        <w:docPart w:val="B70CF0E3AD4D504FA68B6C89B1C3F1D0"/>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90728E">
                        <w:t>COMMUNICATION</w:t>
                      </w:r>
                    </w:sdtContent>
                  </w:sdt>
                  <w:r w:rsidR="00E02DCD">
                    <w:t xml:space="preserve"> | </w:t>
                  </w:r>
                  <w:sdt>
                    <w:sdtPr>
                      <w:alias w:val="Link to other online properties:"/>
                      <w:tag w:val="Link to other online properties:"/>
                      <w:id w:val="1480037238"/>
                      <w:placeholder>
                        <w:docPart w:val="0215111A79DC7C409B9B99DE9EA512C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90728E">
                        <w:t>MEDIA</w:t>
                      </w:r>
                      <w:r w:rsidR="00833774">
                        <w:t xml:space="preserve"> | </w:t>
                      </w:r>
                      <w:r w:rsidR="0090728E">
                        <w:t>WRITING</w:t>
                      </w:r>
                    </w:sdtContent>
                  </w:sdt>
                </w:p>
              </w:tc>
            </w:tr>
          </w:tbl>
          <w:p w14:paraId="3899EB6D" w14:textId="77777777" w:rsidR="002C2CDD" w:rsidRPr="00333CD3" w:rsidRDefault="00000000" w:rsidP="007569C1">
            <w:pPr>
              <w:pStyle w:val="Heading3"/>
            </w:pPr>
            <w:sdt>
              <w:sdtPr>
                <w:alias w:val="Experience:"/>
                <w:tag w:val="Experience:"/>
                <w:id w:val="1217937480"/>
                <w:placeholder>
                  <w:docPart w:val="9B56F174820B6742A7BA02E34A51C0F8"/>
                </w:placeholder>
                <w:temporary/>
                <w:showingPlcHdr/>
                <w15:appearance w15:val="hidden"/>
              </w:sdtPr>
              <w:sdtContent>
                <w:r w:rsidR="002C2CDD" w:rsidRPr="00333CD3">
                  <w:t>Experience</w:t>
                </w:r>
              </w:sdtContent>
            </w:sdt>
          </w:p>
          <w:p w14:paraId="03E97F28" w14:textId="1CBDDF04" w:rsidR="002C2CDD" w:rsidRPr="00333CD3" w:rsidRDefault="00F16CD3" w:rsidP="007569C1">
            <w:pPr>
              <w:pStyle w:val="Heading4"/>
            </w:pPr>
            <w:r>
              <w:t>Professor</w:t>
            </w:r>
            <w:r w:rsidR="002C2CDD" w:rsidRPr="00333CD3">
              <w:t xml:space="preserve"> • </w:t>
            </w:r>
            <w:r>
              <w:t>Future university japan</w:t>
            </w:r>
            <w:r w:rsidR="002C2CDD" w:rsidRPr="00333CD3">
              <w:t xml:space="preserve"> • </w:t>
            </w:r>
            <w:r>
              <w:t xml:space="preserve"> current</w:t>
            </w:r>
          </w:p>
          <w:p w14:paraId="2FBFCABE" w14:textId="2AAC4762" w:rsidR="002C2CDD" w:rsidRPr="00333CD3" w:rsidRDefault="00C05A6A" w:rsidP="007569C1">
            <w:r>
              <w:t>R</w:t>
            </w:r>
            <w:r w:rsidR="00F16CD3">
              <w:t xml:space="preserve">esearcher analyzing the impact </w:t>
            </w:r>
            <w:r w:rsidR="00B57255">
              <w:t xml:space="preserve">on communication </w:t>
            </w:r>
            <w:r w:rsidR="00F16CD3">
              <w:t xml:space="preserve">of virtual reality and extended reality in multiple disciplines. Research funding from </w:t>
            </w:r>
            <w:r w:rsidR="00B57255">
              <w:t xml:space="preserve">Japan’s JAIST and UK’s PMI2. Teaching Academic Literacy and Research Methods, Communication in Media Architecture, and Preparatory </w:t>
            </w:r>
            <w:r w:rsidR="00DC593D">
              <w:t xml:space="preserve">University </w:t>
            </w:r>
            <w:r w:rsidR="00B57255">
              <w:t>Program</w:t>
            </w:r>
            <w:r w:rsidR="00DC593D">
              <w:t>s. Over 160 publications.</w:t>
            </w:r>
            <w:r w:rsidR="00B57255">
              <w:t xml:space="preserve"> </w:t>
            </w:r>
          </w:p>
          <w:p w14:paraId="6BD1B11D" w14:textId="5FFDF915" w:rsidR="002C2CDD" w:rsidRPr="00333CD3" w:rsidRDefault="00F16CD3" w:rsidP="007569C1">
            <w:pPr>
              <w:pStyle w:val="Heading4"/>
            </w:pPr>
            <w:r>
              <w:t>chief editor</w:t>
            </w:r>
            <w:r w:rsidR="002C2CDD" w:rsidRPr="00333CD3">
              <w:t xml:space="preserve"> • </w:t>
            </w:r>
            <w:r>
              <w:t>ijvar</w:t>
            </w:r>
            <w:r w:rsidR="002C2CDD" w:rsidRPr="00333CD3">
              <w:t xml:space="preserve"> • </w:t>
            </w:r>
            <w:r>
              <w:t xml:space="preserve"> current</w:t>
            </w:r>
          </w:p>
          <w:p w14:paraId="66849A6C" w14:textId="6237B2FA" w:rsidR="002C2CDD" w:rsidRPr="00333CD3" w:rsidRDefault="000B1B67" w:rsidP="007569C1">
            <w:r>
              <w:t>Editor-in-Chief</w:t>
            </w:r>
            <w:r w:rsidR="00F16CD3">
              <w:t xml:space="preserve"> for the International Journal of Virtual &amp; Augmented Reality. Wide experience writing academic papers and newspaper articles. </w:t>
            </w:r>
          </w:p>
          <w:p w14:paraId="082508DD" w14:textId="77777777" w:rsidR="002C2CDD" w:rsidRPr="00333CD3" w:rsidRDefault="00000000" w:rsidP="007569C1">
            <w:pPr>
              <w:pStyle w:val="Heading3"/>
            </w:pPr>
            <w:sdt>
              <w:sdtPr>
                <w:alias w:val="Education:"/>
                <w:tag w:val="Education:"/>
                <w:id w:val="1349516922"/>
                <w:placeholder>
                  <w:docPart w:val="2AFF568B475CFC43A123CA081637B511"/>
                </w:placeholder>
                <w:temporary/>
                <w:showingPlcHdr/>
                <w15:appearance w15:val="hidden"/>
              </w:sdtPr>
              <w:sdtContent>
                <w:r w:rsidR="002C2CDD" w:rsidRPr="00333CD3">
                  <w:t>Education</w:t>
                </w:r>
              </w:sdtContent>
            </w:sdt>
          </w:p>
          <w:p w14:paraId="0FD1C1C8" w14:textId="2D53AC4C" w:rsidR="002C2CDD" w:rsidRPr="00333CD3" w:rsidRDefault="00B77BDB" w:rsidP="007569C1">
            <w:pPr>
              <w:pStyle w:val="Heading4"/>
            </w:pPr>
            <w:r>
              <w:t>Doctorate</w:t>
            </w:r>
            <w:r w:rsidR="002C2CDD" w:rsidRPr="00333CD3">
              <w:t xml:space="preserve"> • </w:t>
            </w:r>
            <w:r>
              <w:t>2006</w:t>
            </w:r>
            <w:r w:rsidR="002C2CDD" w:rsidRPr="00333CD3">
              <w:t xml:space="preserve"> • </w:t>
            </w:r>
            <w:r>
              <w:t>durham university, uk</w:t>
            </w:r>
          </w:p>
          <w:p w14:paraId="7D03D1AC" w14:textId="7A24969D" w:rsidR="002C2CDD" w:rsidRPr="00333CD3" w:rsidRDefault="00B77BDB" w:rsidP="007569C1">
            <w:r>
              <w:t xml:space="preserve">Thesis researched a framework for </w:t>
            </w:r>
            <w:r w:rsidR="000B1B67">
              <w:t>remote synchronous</w:t>
            </w:r>
            <w:r>
              <w:t xml:space="preserve"> collaboration </w:t>
            </w:r>
            <w:r w:rsidR="00B57255">
              <w:t xml:space="preserve">among teachers in Singapore </w:t>
            </w:r>
            <w:r>
              <w:t xml:space="preserve">using </w:t>
            </w:r>
            <w:r w:rsidR="00BB39DF">
              <w:t xml:space="preserve">P2P </w:t>
            </w:r>
            <w:r>
              <w:t>bespoke application</w:t>
            </w:r>
            <w:r w:rsidR="00B57255">
              <w:t>s.</w:t>
            </w:r>
          </w:p>
          <w:p w14:paraId="168FA048" w14:textId="1B7F7A4E" w:rsidR="002C2CDD" w:rsidRPr="00333CD3" w:rsidRDefault="00B77BDB" w:rsidP="007569C1">
            <w:pPr>
              <w:pStyle w:val="Heading4"/>
            </w:pPr>
            <w:r>
              <w:t>masters</w:t>
            </w:r>
            <w:r w:rsidR="002C2CDD" w:rsidRPr="00333CD3">
              <w:t xml:space="preserve"> • </w:t>
            </w:r>
            <w:r>
              <w:t>1996</w:t>
            </w:r>
            <w:r w:rsidR="002C2CDD" w:rsidRPr="00333CD3">
              <w:t xml:space="preserve"> • </w:t>
            </w:r>
            <w:r>
              <w:t>stirling university, uk</w:t>
            </w:r>
          </w:p>
          <w:p w14:paraId="61CD3EB2" w14:textId="734FBA4A" w:rsidR="00BF7FA4" w:rsidRDefault="00B77BDB" w:rsidP="007569C1">
            <w:r>
              <w:t xml:space="preserve">Dissertation researched the </w:t>
            </w:r>
            <w:r w:rsidR="00BB39DF">
              <w:t xml:space="preserve">design and </w:t>
            </w:r>
            <w:r>
              <w:t xml:space="preserve">impact of a </w:t>
            </w:r>
            <w:r w:rsidR="00BB39DF">
              <w:t xml:space="preserve">HTML and CGI </w:t>
            </w:r>
            <w:r>
              <w:t xml:space="preserve">developed </w:t>
            </w:r>
            <w:r w:rsidR="00C76D1C">
              <w:t xml:space="preserve">interactive </w:t>
            </w:r>
            <w:r>
              <w:t>website</w:t>
            </w:r>
            <w:r w:rsidR="000B1B67">
              <w:t xml:space="preserve"> for business</w:t>
            </w:r>
            <w:r w:rsidR="00DC593D">
              <w:t>.</w:t>
            </w:r>
          </w:p>
          <w:p w14:paraId="27AE4BED" w14:textId="0B0D8E49" w:rsidR="00BF7FA4" w:rsidRPr="00333CD3" w:rsidRDefault="00BF7FA4" w:rsidP="00BF7FA4">
            <w:pPr>
              <w:pStyle w:val="Heading4"/>
            </w:pPr>
            <w:r>
              <w:t>BACHELORS</w:t>
            </w:r>
            <w:r w:rsidRPr="00333CD3">
              <w:t xml:space="preserve"> • </w:t>
            </w:r>
            <w:r>
              <w:t>1984</w:t>
            </w:r>
            <w:r w:rsidRPr="00333CD3">
              <w:t xml:space="preserve"> • </w:t>
            </w:r>
            <w:r>
              <w:t>SOUTH WALES university, uk</w:t>
            </w:r>
          </w:p>
          <w:p w14:paraId="13647062" w14:textId="2B8FBE4D" w:rsidR="002C2CDD" w:rsidRDefault="00BF7FA4" w:rsidP="00EB539C">
            <w:r>
              <w:t>BSc(Hons) Mechanical Engineering.</w:t>
            </w:r>
            <w:r w:rsidR="00EB539C">
              <w:t xml:space="preserve"> Experience in Marine Engineering with P&amp;O Shipping, Ministry of Defence, Ampol Oil Refineries (Australia). </w:t>
            </w:r>
          </w:p>
          <w:p w14:paraId="009B4336" w14:textId="77777777" w:rsidR="00EB539C" w:rsidRDefault="00EB539C" w:rsidP="00EB539C"/>
          <w:p w14:paraId="44844865" w14:textId="46107668" w:rsidR="00EB539C" w:rsidRDefault="00EB539C" w:rsidP="00EB539C">
            <w:r w:rsidRPr="00EB539C">
              <w:rPr>
                <w:b/>
                <w:bCs/>
              </w:rPr>
              <w:t>External consultancy</w:t>
            </w:r>
            <w:r>
              <w:t xml:space="preserve"> on high value, generously funded technology and education reports for universities and governments. Have worked in UK, Australia, Malaysia, Singapore, and Japan.   </w:t>
            </w:r>
          </w:p>
          <w:p w14:paraId="3DA398AC" w14:textId="77777777" w:rsidR="00EB539C" w:rsidRPr="00333CD3" w:rsidRDefault="00EB539C" w:rsidP="00EB539C"/>
          <w:p w14:paraId="0F381986" w14:textId="51F963EE" w:rsidR="00741125" w:rsidRPr="00333CD3" w:rsidRDefault="00741125" w:rsidP="00741125"/>
        </w:tc>
      </w:tr>
    </w:tbl>
    <w:p w14:paraId="3DD632EE" w14:textId="39925614" w:rsidR="00EF6F39" w:rsidRDefault="008519B6" w:rsidP="00EF6F39">
      <w:pPr>
        <w:pStyle w:val="NoSpacing"/>
      </w:pPr>
      <w:r>
        <w:rPr>
          <w:noProof/>
        </w:rPr>
        <w:lastRenderedPageBreak/>
        <w:drawing>
          <wp:anchor distT="0" distB="0" distL="114300" distR="114300" simplePos="0" relativeHeight="251693056" behindDoc="0" locked="0" layoutInCell="1" allowOverlap="1" wp14:anchorId="1DA4577A" wp14:editId="797F891E">
            <wp:simplePos x="0" y="0"/>
            <wp:positionH relativeFrom="margin">
              <wp:posOffset>369570</wp:posOffset>
            </wp:positionH>
            <wp:positionV relativeFrom="margin">
              <wp:posOffset>-1665605</wp:posOffset>
            </wp:positionV>
            <wp:extent cx="1115695" cy="1151890"/>
            <wp:effectExtent l="12700" t="12700" r="14605" b="16510"/>
            <wp:wrapSquare wrapText="bothSides"/>
            <wp:docPr id="63" name="Picture 63"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erson wearing glass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115695" cy="1151890"/>
                    </a:xfrm>
                    <a:prstGeom prst="rect">
                      <a:avLst/>
                    </a:prstGeom>
                    <a:ln>
                      <a:solidFill>
                        <a:schemeClr val="tx2"/>
                      </a:solidFill>
                    </a:ln>
                  </pic:spPr>
                </pic:pic>
              </a:graphicData>
            </a:graphic>
            <wp14:sizeRelH relativeFrom="margin">
              <wp14:pctWidth>0</wp14:pctWidth>
            </wp14:sizeRelH>
            <wp14:sizeRelV relativeFrom="margin">
              <wp14:pctHeight>0</wp14:pctHeight>
            </wp14:sizeRelV>
          </wp:anchor>
        </w:drawing>
      </w:r>
    </w:p>
    <w:p w14:paraId="7C12AAB3" w14:textId="2D8461E9" w:rsidR="00C264D0" w:rsidRDefault="00EF6F39" w:rsidP="00C264D0">
      <w:pPr>
        <w:pStyle w:val="NoSpacing"/>
        <w:rPr>
          <w:color w:val="0070C0"/>
        </w:rPr>
      </w:pPr>
      <w:r w:rsidRPr="008D5076">
        <w:rPr>
          <w:color w:val="0070C0"/>
        </w:rPr>
        <w:t xml:space="preserve">SUMMARY:  </w:t>
      </w:r>
    </w:p>
    <w:p w14:paraId="4AAD0322" w14:textId="77777777" w:rsidR="00C264D0" w:rsidRPr="00C264D0" w:rsidRDefault="00C264D0" w:rsidP="00C264D0">
      <w:pPr>
        <w:pStyle w:val="NoSpacing"/>
      </w:pPr>
    </w:p>
    <w:p w14:paraId="4D7326AF" w14:textId="437398FF" w:rsidR="00EB539C" w:rsidRPr="00882A9F" w:rsidRDefault="00C83158" w:rsidP="00EB539C">
      <w:pPr>
        <w:pStyle w:val="NoSpacing"/>
      </w:pPr>
      <w:r>
        <w:t>I am seeking a remote-based role as a TECHNICAL AUTHOR / WRITER. Currently, a</w:t>
      </w:r>
      <w:r w:rsidR="00EB539C">
        <w:t xml:space="preserve">s a researcher and technical writer I have worked with </w:t>
      </w:r>
      <w:r w:rsidR="00EB539C" w:rsidRPr="00B93AF5">
        <w:t>program managers, UI designers, software development engineers</w:t>
      </w:r>
      <w:r w:rsidR="00EB539C">
        <w:t xml:space="preserve">, business leaders and administrators, effectively communicating content, processes, outcomes, data analysis, recommendations and promotions. I am well versed in communication technologies and have advanced skills, particularly in the use of emerging metaverse applications and implementations. </w:t>
      </w:r>
    </w:p>
    <w:p w14:paraId="33C48A7B" w14:textId="77777777" w:rsidR="00EB539C" w:rsidRDefault="00EB539C" w:rsidP="00C264D0">
      <w:pPr>
        <w:pStyle w:val="NoSpacing"/>
      </w:pPr>
    </w:p>
    <w:p w14:paraId="2C288000" w14:textId="33759606" w:rsidR="00EF6F39" w:rsidRDefault="00C83158" w:rsidP="00C264D0">
      <w:pPr>
        <w:pStyle w:val="NoSpacing"/>
      </w:pPr>
      <w:r>
        <w:t xml:space="preserve">Also, as </w:t>
      </w:r>
      <w:r w:rsidR="00C264D0" w:rsidRPr="00C264D0">
        <w:t>a Professor in the Department of Media Architecture and former Director of the Center for Meta-learning (CML) at Future University Hakodate, Japan</w:t>
      </w:r>
      <w:r w:rsidR="00480676">
        <w:t>, I have</w:t>
      </w:r>
      <w:r w:rsidR="00C264D0" w:rsidRPr="00C264D0">
        <w:t xml:space="preserve"> been involved in educational technology design, implementation, research and consultancy for over t</w:t>
      </w:r>
      <w:r w:rsidR="007C592E">
        <w:t>hirty</w:t>
      </w:r>
      <w:r w:rsidR="00C264D0" w:rsidRPr="00C264D0">
        <w:t xml:space="preserve"> years, working closely with Higher Education Institutes, schools and media companies in UK, Singapore, Malaysia and Japan. Since 1996 </w:t>
      </w:r>
      <w:r w:rsidR="00480676">
        <w:t>I have</w:t>
      </w:r>
      <w:r w:rsidR="00C264D0" w:rsidRPr="00C264D0">
        <w:t xml:space="preserve"> been teaching Technical and Media Communication (e.g., writing and communicating for a range of </w:t>
      </w:r>
      <w:r w:rsidR="0060131E">
        <w:t xml:space="preserve">innovative </w:t>
      </w:r>
      <w:r w:rsidR="00C264D0" w:rsidRPr="00C264D0">
        <w:t>multimedia modalities</w:t>
      </w:r>
      <w:r w:rsidR="0060131E">
        <w:t xml:space="preserve"> such as instructional videos and VR presentations</w:t>
      </w:r>
      <w:r w:rsidR="00C264D0" w:rsidRPr="00C264D0">
        <w:t>) and Academic Literacy  in Higher Education.</w:t>
      </w:r>
      <w:r w:rsidR="007D1185">
        <w:t xml:space="preserve"> </w:t>
      </w:r>
    </w:p>
    <w:p w14:paraId="23394E35" w14:textId="687A12B4" w:rsidR="00480676" w:rsidRDefault="00480676" w:rsidP="00C264D0">
      <w:pPr>
        <w:pStyle w:val="NoSpacing"/>
      </w:pPr>
    </w:p>
    <w:p w14:paraId="2E2C8039" w14:textId="02AAB7D0" w:rsidR="00480676" w:rsidRDefault="007D1185" w:rsidP="00C264D0">
      <w:pPr>
        <w:pStyle w:val="NoSpacing"/>
      </w:pPr>
      <w:r>
        <w:t xml:space="preserve">With a background and extensive knowledge in Marine Engineering, Mechanical Engineering, Computer Science, Design and Virtual Reality, I have written </w:t>
      </w:r>
      <w:r w:rsidRPr="00C264D0">
        <w:t xml:space="preserve">over 160 peer-reviewed </w:t>
      </w:r>
      <w:r>
        <w:t xml:space="preserve">academic journal publications, technical reports and research funding applications; both as an independent author and also with collaborative partners. </w:t>
      </w:r>
    </w:p>
    <w:p w14:paraId="72B2781F" w14:textId="77777777" w:rsidR="007D1185" w:rsidRDefault="007D1185" w:rsidP="00C264D0">
      <w:pPr>
        <w:pStyle w:val="NoSpacing"/>
      </w:pPr>
    </w:p>
    <w:p w14:paraId="0F50C250" w14:textId="0E88D6EA" w:rsidR="00882A9F" w:rsidRDefault="00480676" w:rsidP="00882A9F">
      <w:pPr>
        <w:pStyle w:val="NoSpacing"/>
      </w:pPr>
      <w:r>
        <w:t xml:space="preserve">Between 1996 and 2004 I wrote </w:t>
      </w:r>
      <w:r w:rsidR="007D1185">
        <w:t>technology news</w:t>
      </w:r>
      <w:r w:rsidR="00742CDD">
        <w:t xml:space="preserve">paper </w:t>
      </w:r>
      <w:r w:rsidR="007D1185">
        <w:t>articles for The</w:t>
      </w:r>
      <w:r w:rsidRPr="00C264D0">
        <w:t xml:space="preserve"> Computer Times</w:t>
      </w:r>
      <w:r w:rsidR="007D1185">
        <w:t>, a supplement of the national newspapers</w:t>
      </w:r>
      <w:r w:rsidRPr="00C264D0">
        <w:t xml:space="preserve"> </w:t>
      </w:r>
      <w:r w:rsidR="007D1185">
        <w:t xml:space="preserve">in both </w:t>
      </w:r>
      <w:r w:rsidRPr="00C264D0">
        <w:t>Malaysia</w:t>
      </w:r>
      <w:r w:rsidR="007D1185">
        <w:t xml:space="preserve"> and Singapore.</w:t>
      </w:r>
      <w:r w:rsidR="0060131E">
        <w:t xml:space="preserve"> </w:t>
      </w:r>
      <w:r w:rsidR="00902F68">
        <w:t xml:space="preserve">Since 2005 I have focused upon accurate, detailed and accessible technical writing as co-editor of a number of international journals: </w:t>
      </w:r>
      <w:r w:rsidR="00D24BCF" w:rsidRPr="00D24BCF">
        <w:t>International Journal of Learning Technology</w:t>
      </w:r>
      <w:r w:rsidR="00D24BCF">
        <w:t xml:space="preserve">;  </w:t>
      </w:r>
      <w:r w:rsidR="00D24BCF" w:rsidRPr="00D24BCF">
        <w:t>International Journal of Personal and Virtual Learning Environments</w:t>
      </w:r>
      <w:r w:rsidR="00D24BCF">
        <w:t xml:space="preserve">; </w:t>
      </w:r>
      <w:r w:rsidR="00D24BCF" w:rsidRPr="00D24BCF">
        <w:t>Teaching and Teacher Education</w:t>
      </w:r>
      <w:r w:rsidR="00D24BCF">
        <w:t xml:space="preserve">; </w:t>
      </w:r>
      <w:r w:rsidR="00D24BCF" w:rsidRPr="00D24BCF">
        <w:t>TechTrends</w:t>
      </w:r>
      <w:r w:rsidR="00D24BCF">
        <w:t xml:space="preserve">; </w:t>
      </w:r>
      <w:r w:rsidR="00882A9F">
        <w:t xml:space="preserve">Knowledge Management in Organizations; </w:t>
      </w:r>
      <w:r w:rsidR="00882A9F" w:rsidRPr="00882A9F">
        <w:t>Teaching, Assessment, and Learning for Engineering</w:t>
      </w:r>
      <w:r w:rsidR="00882A9F">
        <w:t xml:space="preserve">; </w:t>
      </w:r>
      <w:r w:rsidR="00882A9F" w:rsidRPr="00882A9F">
        <w:t> Immersive Learning Research Network</w:t>
      </w:r>
      <w:r w:rsidR="00882A9F">
        <w:t xml:space="preserve">. </w:t>
      </w:r>
      <w:r w:rsidR="00351AB2">
        <w:t>I am currently the Editor-in-Chief of the International Journal of Virtual &amp; Augmented Reality.</w:t>
      </w:r>
      <w:r w:rsidR="00F511EA">
        <w:t xml:space="preserve"> In March 2022 I completed the Technical Writer Certification course; an independent online program by Technical Writer HQ. </w:t>
      </w:r>
    </w:p>
    <w:p w14:paraId="46104CE0" w14:textId="7A620843" w:rsidR="00B93AF5" w:rsidRDefault="00B93AF5" w:rsidP="00882A9F">
      <w:pPr>
        <w:pStyle w:val="NoSpacing"/>
      </w:pPr>
    </w:p>
    <w:p w14:paraId="31707946" w14:textId="77777777" w:rsidR="00480676" w:rsidRDefault="00480676" w:rsidP="00C264D0">
      <w:pPr>
        <w:pStyle w:val="NoSpacing"/>
      </w:pPr>
    </w:p>
    <w:p w14:paraId="6892349A" w14:textId="37D0E08E" w:rsidR="00EF6F39" w:rsidRPr="0080476C" w:rsidRDefault="00886242" w:rsidP="00EF6F39">
      <w:pPr>
        <w:pStyle w:val="NoSpacing"/>
      </w:pPr>
      <w:r>
        <w:rPr>
          <w:noProof/>
          <w:color w:val="0070C0"/>
        </w:rPr>
        <w:drawing>
          <wp:anchor distT="0" distB="0" distL="114300" distR="114300" simplePos="0" relativeHeight="251695104" behindDoc="0" locked="0" layoutInCell="1" allowOverlap="1" wp14:anchorId="3131BDEB" wp14:editId="33BDC0BA">
            <wp:simplePos x="0" y="0"/>
            <wp:positionH relativeFrom="margin">
              <wp:posOffset>287866</wp:posOffset>
            </wp:positionH>
            <wp:positionV relativeFrom="margin">
              <wp:posOffset>-1579668</wp:posOffset>
            </wp:positionV>
            <wp:extent cx="1273175" cy="958850"/>
            <wp:effectExtent l="12700" t="12700" r="9525" b="19050"/>
            <wp:wrapSquare wrapText="bothSides"/>
            <wp:docPr id="65" name="Picture 65" descr="A person wearing headphones and sitting at a desk with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erson wearing headphones and sitting at a desk with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175" cy="958850"/>
                    </a:xfrm>
                    <a:prstGeom prst="rect">
                      <a:avLst/>
                    </a:prstGeom>
                    <a:ln>
                      <a:solidFill>
                        <a:schemeClr val="tx2"/>
                      </a:solidFill>
                    </a:ln>
                  </pic:spPr>
                </pic:pic>
              </a:graphicData>
            </a:graphic>
            <wp14:sizeRelH relativeFrom="margin">
              <wp14:pctWidth>0</wp14:pctWidth>
            </wp14:sizeRelH>
            <wp14:sizeRelV relativeFrom="margin">
              <wp14:pctHeight>0</wp14:pctHeight>
            </wp14:sizeRelV>
          </wp:anchor>
        </w:drawing>
      </w:r>
      <w:r w:rsidR="00EF6F39" w:rsidRPr="008D5076">
        <w:rPr>
          <w:color w:val="0070C0"/>
        </w:rPr>
        <w:t>EMPLOYMENT</w:t>
      </w:r>
    </w:p>
    <w:p w14:paraId="4BF8DBAD" w14:textId="77777777" w:rsidR="00EF6F39" w:rsidRDefault="00EF6F39" w:rsidP="00EF6F39">
      <w:pPr>
        <w:pStyle w:val="NoSpacing"/>
      </w:pPr>
    </w:p>
    <w:p w14:paraId="25104C9F" w14:textId="4F20DED2" w:rsidR="00EF6F39" w:rsidRPr="008D5076" w:rsidRDefault="00EF6F39" w:rsidP="00EF6F39">
      <w:pPr>
        <w:pStyle w:val="NoSpacing"/>
        <w:rPr>
          <w:color w:val="0070C0"/>
        </w:rPr>
      </w:pPr>
      <w:r w:rsidRPr="008D5076">
        <w:rPr>
          <w:color w:val="0070C0"/>
        </w:rPr>
        <w:t xml:space="preserve">Oct 2006 to present: </w:t>
      </w:r>
      <w:r w:rsidR="007B140F">
        <w:rPr>
          <w:color w:val="000000" w:themeColor="text1"/>
        </w:rPr>
        <w:t>Department of Media Architecture, F</w:t>
      </w:r>
      <w:r w:rsidRPr="008D5076">
        <w:rPr>
          <w:color w:val="000000" w:themeColor="text1"/>
        </w:rPr>
        <w:t>uture University</w:t>
      </w:r>
      <w:r w:rsidR="007B140F">
        <w:rPr>
          <w:color w:val="000000" w:themeColor="text1"/>
        </w:rPr>
        <w:t xml:space="preserve"> Hakodate</w:t>
      </w:r>
      <w:r w:rsidRPr="008D5076">
        <w:rPr>
          <w:color w:val="000000" w:themeColor="text1"/>
        </w:rPr>
        <w:t>, Japan</w:t>
      </w:r>
    </w:p>
    <w:p w14:paraId="7D584241" w14:textId="77777777" w:rsidR="00EF6F39" w:rsidRDefault="00EF6F39" w:rsidP="00EF6F39">
      <w:pPr>
        <w:pStyle w:val="NoSpacing"/>
      </w:pPr>
      <w:r>
        <w:t xml:space="preserve">Professor. </w:t>
      </w:r>
    </w:p>
    <w:p w14:paraId="3DF2B74B" w14:textId="77777777" w:rsidR="00EF6F39" w:rsidRDefault="00EF6F39" w:rsidP="00EF6F39">
      <w:pPr>
        <w:pStyle w:val="NoSpacing"/>
      </w:pPr>
      <w:r>
        <w:t>Post- Doctoral research in P2P synchronous collaboration, virtual worlds, and multi-modal task design. Teaching and research using ICT to develop frameworks for best practices through informed use.</w:t>
      </w:r>
    </w:p>
    <w:p w14:paraId="236E7F81" w14:textId="77952A0A" w:rsidR="00EF6F39" w:rsidRDefault="00EF6F39" w:rsidP="00EF6F39">
      <w:pPr>
        <w:pStyle w:val="NoSpacing"/>
      </w:pPr>
      <w:r>
        <w:lastRenderedPageBreak/>
        <w:t xml:space="preserve">MA course coordinator: Academic Literacy &amp; Research Skills. </w:t>
      </w:r>
    </w:p>
    <w:p w14:paraId="611E47BC" w14:textId="77777777" w:rsidR="00EF6F39" w:rsidRDefault="00EF6F39" w:rsidP="00EF6F39">
      <w:pPr>
        <w:pStyle w:val="NoSpacing"/>
      </w:pPr>
      <w:r>
        <w:t>Graduate Study research supervisor:</w:t>
      </w:r>
    </w:p>
    <w:p w14:paraId="61B2E943" w14:textId="77777777" w:rsidR="00EF6F39" w:rsidRDefault="00EF6F39" w:rsidP="00EF6F39">
      <w:pPr>
        <w:pStyle w:val="NoSpacing"/>
      </w:pPr>
      <w:r>
        <w:t>•</w:t>
      </w:r>
      <w:r>
        <w:tab/>
        <w:t xml:space="preserve">Virtual Reality and Immersive Learning Spaces </w:t>
      </w:r>
    </w:p>
    <w:p w14:paraId="27AB93BF" w14:textId="77777777" w:rsidR="00EF6F39" w:rsidRDefault="00EF6F39" w:rsidP="00EF6F39">
      <w:pPr>
        <w:pStyle w:val="NoSpacing"/>
      </w:pPr>
      <w:r>
        <w:t>•</w:t>
      </w:r>
      <w:r>
        <w:tab/>
        <w:t>Task Metrics with Robots in Virtual Worlds</w:t>
      </w:r>
    </w:p>
    <w:p w14:paraId="7C4FC925" w14:textId="77777777" w:rsidR="00EF6F39" w:rsidRDefault="00EF6F39" w:rsidP="00EF6F39">
      <w:pPr>
        <w:pStyle w:val="NoSpacing"/>
      </w:pPr>
      <w:r>
        <w:t>•</w:t>
      </w:r>
      <w:r>
        <w:tab/>
        <w:t>Anxiety in a Virtual Environment for Learning</w:t>
      </w:r>
    </w:p>
    <w:p w14:paraId="1BE48A94" w14:textId="77777777" w:rsidR="00EF6F39" w:rsidRDefault="00EF6F39" w:rsidP="00EF6F39">
      <w:pPr>
        <w:pStyle w:val="NoSpacing"/>
      </w:pPr>
      <w:r>
        <w:t>•</w:t>
      </w:r>
      <w:r>
        <w:tab/>
        <w:t>Evaluation of Spatial Recognition on a Virtual Environment</w:t>
      </w:r>
    </w:p>
    <w:p w14:paraId="29A5063D" w14:textId="01FD7A5E" w:rsidR="00EF6F39" w:rsidRDefault="00EF6F39" w:rsidP="00EF6F39">
      <w:pPr>
        <w:pStyle w:val="NoSpacing"/>
      </w:pPr>
      <w:r>
        <w:t>•</w:t>
      </w:r>
      <w:r>
        <w:tab/>
        <w:t>Cybersickness in a Virtual Environment</w:t>
      </w:r>
    </w:p>
    <w:p w14:paraId="380B6A2E" w14:textId="28ECE5D5" w:rsidR="00EF6F39" w:rsidRDefault="00EF6F39" w:rsidP="00EF6F39">
      <w:pPr>
        <w:pStyle w:val="NoSpacing"/>
      </w:pPr>
      <w:r>
        <w:t>Director of the Center for Meta-learning (April 2014 – March 2016).</w:t>
      </w:r>
    </w:p>
    <w:p w14:paraId="7EF7D62F" w14:textId="1001B73B" w:rsidR="00312942" w:rsidRDefault="00805E43" w:rsidP="00EF6F39">
      <w:pPr>
        <w:pStyle w:val="NoSpacing"/>
      </w:pPr>
      <w:r>
        <w:t xml:space="preserve">Technical and Media Communication writing of research reports, proposals, </w:t>
      </w:r>
      <w:r w:rsidR="008A0BE1">
        <w:t xml:space="preserve">qualitative </w:t>
      </w:r>
      <w:r>
        <w:t xml:space="preserve">case studies, </w:t>
      </w:r>
      <w:r w:rsidR="008A0BE1">
        <w:t xml:space="preserve">quantitative </w:t>
      </w:r>
      <w:r>
        <w:t xml:space="preserve">data analysis and interpretations, </w:t>
      </w:r>
      <w:r w:rsidR="00900C94">
        <w:t xml:space="preserve">and project management and testing, using various style formats (APA, IEEE, MLA, Chicago). </w:t>
      </w:r>
    </w:p>
    <w:p w14:paraId="4E75F77F" w14:textId="77777777" w:rsidR="008D5076" w:rsidRDefault="008D5076" w:rsidP="00EF6F39">
      <w:pPr>
        <w:pStyle w:val="NoSpacing"/>
      </w:pPr>
    </w:p>
    <w:p w14:paraId="643B8D13" w14:textId="2090A483" w:rsidR="00EF6F39" w:rsidRPr="008D5076" w:rsidRDefault="00EF6F39" w:rsidP="00EF6F39">
      <w:pPr>
        <w:pStyle w:val="NoSpacing"/>
        <w:rPr>
          <w:color w:val="0070C0"/>
        </w:rPr>
      </w:pPr>
      <w:r w:rsidRPr="008D5076">
        <w:rPr>
          <w:color w:val="0070C0"/>
        </w:rPr>
        <w:t xml:space="preserve">Nov 2000 – Sept 2006: </w:t>
      </w:r>
      <w:r w:rsidRPr="008D5076">
        <w:rPr>
          <w:color w:val="000000" w:themeColor="text1"/>
        </w:rPr>
        <w:t xml:space="preserve">School of Humanities &amp; Arts, Nanyang Technological University, Singapore </w:t>
      </w:r>
    </w:p>
    <w:p w14:paraId="5B9FF1A9" w14:textId="77777777" w:rsidR="00EF6F39" w:rsidRDefault="00EF6F39" w:rsidP="00EF6F39">
      <w:pPr>
        <w:pStyle w:val="NoSpacing"/>
      </w:pPr>
      <w:r>
        <w:t>Lecturer specializing in Computer Assisted Learning</w:t>
      </w:r>
    </w:p>
    <w:p w14:paraId="2206BF7B" w14:textId="7713391C" w:rsidR="00EF6F39" w:rsidRDefault="00EF6F39" w:rsidP="00EF6F39">
      <w:pPr>
        <w:pStyle w:val="NoSpacing"/>
      </w:pPr>
      <w:r>
        <w:t>Courses: B</w:t>
      </w:r>
      <w:r w:rsidR="003D062D">
        <w:t>E</w:t>
      </w:r>
      <w:r>
        <w:t>d</w:t>
      </w:r>
      <w:r w:rsidR="003D062D">
        <w:t>:</w:t>
      </w:r>
      <w:r>
        <w:t xml:space="preserve"> Using IT in </w:t>
      </w:r>
      <w:r w:rsidR="00C264D0">
        <w:t>Education</w:t>
      </w:r>
      <w:r>
        <w:t xml:space="preserve">;  PGCE: Instructional Technology; Certificate: Digital Literacy Skills; Technical Writing; eLearning. </w:t>
      </w:r>
    </w:p>
    <w:p w14:paraId="77EC986A" w14:textId="77777777" w:rsidR="00EF6F39" w:rsidRDefault="00EF6F39" w:rsidP="00EF6F39">
      <w:pPr>
        <w:pStyle w:val="NoSpacing"/>
      </w:pPr>
      <w:r>
        <w:t>IT Coordinator for Academic Group</w:t>
      </w:r>
    </w:p>
    <w:p w14:paraId="4AA00654" w14:textId="0E39AA9D" w:rsidR="00EF6F39" w:rsidRDefault="00EF6F39" w:rsidP="00EF6F39">
      <w:pPr>
        <w:pStyle w:val="NoSpacing"/>
      </w:pPr>
      <w:r>
        <w:t>Development of a five-year Strategic Plan for the integration of IT in course modules.</w:t>
      </w:r>
      <w:r w:rsidR="00900C94">
        <w:t xml:space="preserve"> </w:t>
      </w:r>
    </w:p>
    <w:p w14:paraId="781FAD0A" w14:textId="41EBCD8E" w:rsidR="00EF6F39" w:rsidRDefault="00EF6F39" w:rsidP="00EF6F39">
      <w:pPr>
        <w:pStyle w:val="NoSpacing"/>
      </w:pPr>
      <w:r>
        <w:t>Responsible for the design and management of new digital labs (11 off), technical support officers (4 off) and funding (US$350,000).</w:t>
      </w:r>
    </w:p>
    <w:p w14:paraId="723E4161" w14:textId="77777777" w:rsidR="00EF6F39" w:rsidRDefault="00EF6F39" w:rsidP="00EF6F39">
      <w:pPr>
        <w:pStyle w:val="NoSpacing"/>
      </w:pPr>
    </w:p>
    <w:p w14:paraId="595F240B" w14:textId="77777777" w:rsidR="00EF6F39" w:rsidRDefault="00EF6F39" w:rsidP="00EF6F39">
      <w:pPr>
        <w:pStyle w:val="NoSpacing"/>
      </w:pPr>
      <w:r w:rsidRPr="008D5076">
        <w:rPr>
          <w:color w:val="0070C0"/>
        </w:rPr>
        <w:t xml:space="preserve">Sept 1997 to Oct 2000: </w:t>
      </w:r>
      <w:r>
        <w:t xml:space="preserve">School of Engineering. Temasek Polytechnic, Singapore </w:t>
      </w:r>
    </w:p>
    <w:p w14:paraId="31F692F0" w14:textId="280B2A0D" w:rsidR="00EF6F39" w:rsidRDefault="00EF6F39" w:rsidP="00EF6F39">
      <w:pPr>
        <w:pStyle w:val="NoSpacing"/>
      </w:pPr>
      <w:r>
        <w:t>Lecturer in Technical Communication Skills</w:t>
      </w:r>
      <w:r w:rsidR="00900C94">
        <w:t xml:space="preserve">, Media Communication, and Technical Writing. </w:t>
      </w:r>
    </w:p>
    <w:p w14:paraId="71C653E5" w14:textId="77777777" w:rsidR="00312942" w:rsidRDefault="00312942" w:rsidP="00EF6F39">
      <w:pPr>
        <w:pStyle w:val="NoSpacing"/>
      </w:pPr>
    </w:p>
    <w:p w14:paraId="6AF0A735" w14:textId="24070E9F" w:rsidR="00EF6F39" w:rsidRDefault="00EF6F39" w:rsidP="00EF6F39">
      <w:pPr>
        <w:pStyle w:val="NoSpacing"/>
      </w:pPr>
      <w:r w:rsidRPr="008D5076">
        <w:rPr>
          <w:color w:val="0070C0"/>
        </w:rPr>
        <w:t xml:space="preserve">Oct 1996 to Sept </w:t>
      </w:r>
      <w:r w:rsidR="005C2987">
        <w:rPr>
          <w:color w:val="0070C0"/>
        </w:rPr>
        <w:t>2004</w:t>
      </w:r>
      <w:r w:rsidRPr="008D5076">
        <w:rPr>
          <w:color w:val="0070C0"/>
        </w:rPr>
        <w:t xml:space="preserve">: </w:t>
      </w:r>
      <w:r w:rsidR="00C264D0">
        <w:t>Computer Times, N</w:t>
      </w:r>
      <w:r>
        <w:t>ew Straits Times, Malaysia</w:t>
      </w:r>
      <w:r w:rsidR="005C2987">
        <w:t xml:space="preserve"> &amp; Straits Times, Singapore</w:t>
      </w:r>
    </w:p>
    <w:p w14:paraId="2D4B8C59" w14:textId="0B05B436" w:rsidR="00EF6F39" w:rsidRDefault="00EF6F39" w:rsidP="00EF6F39">
      <w:pPr>
        <w:pStyle w:val="NoSpacing"/>
      </w:pPr>
      <w:r>
        <w:t>Journalist: I</w:t>
      </w:r>
      <w:r w:rsidR="00C264D0">
        <w:t>nformation Communication Technology</w:t>
      </w:r>
      <w:r w:rsidR="005C2987">
        <w:t xml:space="preserve"> newspaper articles</w:t>
      </w:r>
      <w:r w:rsidR="00CD5836">
        <w:t>.</w:t>
      </w:r>
    </w:p>
    <w:p w14:paraId="465401FB" w14:textId="77777777" w:rsidR="00EF6F39" w:rsidRDefault="00EF6F39" w:rsidP="00EF6F39">
      <w:pPr>
        <w:pStyle w:val="NoSpacing"/>
      </w:pPr>
    </w:p>
    <w:p w14:paraId="1FDCD73F" w14:textId="11A3E9A4" w:rsidR="00EF6F39" w:rsidRDefault="00EF6F39" w:rsidP="00EF6F39">
      <w:pPr>
        <w:pStyle w:val="NoSpacing"/>
      </w:pPr>
      <w:r w:rsidRPr="008D5076">
        <w:rPr>
          <w:color w:val="0070C0"/>
        </w:rPr>
        <w:t xml:space="preserve">April 1988 to Sept 1995: </w:t>
      </w:r>
      <w:r w:rsidR="00312942">
        <w:t xml:space="preserve">IH </w:t>
      </w:r>
      <w:r>
        <w:t>Japan</w:t>
      </w:r>
    </w:p>
    <w:p w14:paraId="11E58870" w14:textId="367BD4E5" w:rsidR="00EF6F39" w:rsidRDefault="00EF6F39" w:rsidP="00EF6F39">
      <w:pPr>
        <w:pStyle w:val="NoSpacing"/>
      </w:pPr>
      <w:r>
        <w:t>Director of Studies &amp; Instructor.</w:t>
      </w:r>
      <w:r w:rsidR="00112154">
        <w:t xml:space="preserve"> </w:t>
      </w:r>
      <w:r>
        <w:t>Integration of</w:t>
      </w:r>
      <w:r w:rsidR="008D5076">
        <w:t xml:space="preserve"> early</w:t>
      </w:r>
      <w:r>
        <w:t xml:space="preserve"> IT and teaching.</w:t>
      </w:r>
      <w:r w:rsidR="009437A8">
        <w:t xml:space="preserve"> </w:t>
      </w:r>
    </w:p>
    <w:p w14:paraId="3210DAD9" w14:textId="77777777" w:rsidR="0080476C" w:rsidRDefault="0080476C" w:rsidP="00EF6F39">
      <w:pPr>
        <w:pStyle w:val="NoSpacing"/>
        <w:rPr>
          <w:color w:val="0070C0"/>
        </w:rPr>
      </w:pPr>
    </w:p>
    <w:p w14:paraId="2DAFFE77" w14:textId="34F92A36" w:rsidR="00EF6F39" w:rsidRDefault="00EF6F39" w:rsidP="00EF6F39">
      <w:pPr>
        <w:pStyle w:val="NoSpacing"/>
      </w:pPr>
      <w:r w:rsidRPr="008D5076">
        <w:rPr>
          <w:color w:val="0070C0"/>
        </w:rPr>
        <w:t xml:space="preserve">Oct 1986 to April 1988: </w:t>
      </w:r>
      <w:r>
        <w:t>Bridgend Technical College, UK</w:t>
      </w:r>
    </w:p>
    <w:p w14:paraId="53C1E389" w14:textId="1346403C" w:rsidR="00EF6F39" w:rsidRDefault="00EF6F39" w:rsidP="00EF6F39">
      <w:pPr>
        <w:pStyle w:val="NoSpacing"/>
      </w:pPr>
      <w:r>
        <w:t xml:space="preserve">Lecturer in </w:t>
      </w:r>
      <w:r w:rsidR="00AC61AC">
        <w:t xml:space="preserve">Mechanical </w:t>
      </w:r>
      <w:r>
        <w:t>Engineering</w:t>
      </w:r>
      <w:r w:rsidR="00AC61AC">
        <w:t>.</w:t>
      </w:r>
    </w:p>
    <w:p w14:paraId="091AFA91" w14:textId="6B0B4C10" w:rsidR="00AC61AC" w:rsidRDefault="00AC61AC" w:rsidP="00EF6F39">
      <w:pPr>
        <w:pStyle w:val="NoSpacing"/>
      </w:pPr>
    </w:p>
    <w:p w14:paraId="4DDB7B2F" w14:textId="08095431" w:rsidR="00AC61AC" w:rsidRDefault="00AC61AC" w:rsidP="00AC61AC">
      <w:pPr>
        <w:pStyle w:val="NoSpacing"/>
      </w:pPr>
      <w:r>
        <w:rPr>
          <w:color w:val="0070C0"/>
        </w:rPr>
        <w:t>Sept</w:t>
      </w:r>
      <w:r w:rsidRPr="008D5076">
        <w:rPr>
          <w:color w:val="0070C0"/>
        </w:rPr>
        <w:t xml:space="preserve"> </w:t>
      </w:r>
      <w:r>
        <w:rPr>
          <w:color w:val="0070C0"/>
        </w:rPr>
        <w:t>1976</w:t>
      </w:r>
      <w:r w:rsidRPr="008D5076">
        <w:rPr>
          <w:color w:val="0070C0"/>
        </w:rPr>
        <w:t xml:space="preserve"> to </w:t>
      </w:r>
      <w:r>
        <w:rPr>
          <w:color w:val="0070C0"/>
        </w:rPr>
        <w:t xml:space="preserve">July </w:t>
      </w:r>
      <w:r w:rsidRPr="008D5076">
        <w:rPr>
          <w:color w:val="0070C0"/>
        </w:rPr>
        <w:t>198</w:t>
      </w:r>
      <w:r>
        <w:rPr>
          <w:color w:val="0070C0"/>
        </w:rPr>
        <w:t>0</w:t>
      </w:r>
      <w:r w:rsidRPr="008D5076">
        <w:rPr>
          <w:color w:val="0070C0"/>
        </w:rPr>
        <w:t xml:space="preserve">: </w:t>
      </w:r>
      <w:r>
        <w:t>P&amp;O Shipping Company, UK</w:t>
      </w:r>
    </w:p>
    <w:p w14:paraId="7811A478" w14:textId="2C9DE00A" w:rsidR="00AC61AC" w:rsidRDefault="00AC61AC" w:rsidP="00AC61AC">
      <w:pPr>
        <w:pStyle w:val="NoSpacing"/>
      </w:pPr>
      <w:r>
        <w:t>Marine Engineering Cadet Officer.</w:t>
      </w:r>
    </w:p>
    <w:p w14:paraId="311D7798" w14:textId="55D53C12" w:rsidR="00EF6F39" w:rsidRDefault="008E5922" w:rsidP="00EF6F39">
      <w:pPr>
        <w:pStyle w:val="NoSpacing"/>
      </w:pPr>
      <w:r>
        <w:rPr>
          <w:noProof/>
          <w:color w:val="0070C0"/>
        </w:rPr>
        <w:drawing>
          <wp:anchor distT="0" distB="0" distL="114300" distR="114300" simplePos="0" relativeHeight="251697152" behindDoc="0" locked="0" layoutInCell="1" allowOverlap="1" wp14:anchorId="706E724D" wp14:editId="40C2268A">
            <wp:simplePos x="0" y="0"/>
            <wp:positionH relativeFrom="margin">
              <wp:posOffset>435935</wp:posOffset>
            </wp:positionH>
            <wp:positionV relativeFrom="margin">
              <wp:posOffset>-1742573</wp:posOffset>
            </wp:positionV>
            <wp:extent cx="946150" cy="1306830"/>
            <wp:effectExtent l="12700" t="12700" r="19050" b="13970"/>
            <wp:wrapSquare wrapText="bothSides"/>
            <wp:docPr id="5" name="Picture 5" descr="A person wearing a hat and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a hat and glasses&#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6150" cy="1306830"/>
                    </a:xfrm>
                    <a:prstGeom prst="rect">
                      <a:avLst/>
                    </a:prstGeom>
                    <a:ln w="12700">
                      <a:solidFill>
                        <a:schemeClr val="tx2"/>
                      </a:solidFill>
                    </a:ln>
                  </pic:spPr>
                </pic:pic>
              </a:graphicData>
            </a:graphic>
            <wp14:sizeRelH relativeFrom="margin">
              <wp14:pctWidth>0</wp14:pctWidth>
            </wp14:sizeRelH>
            <wp14:sizeRelV relativeFrom="margin">
              <wp14:pctHeight>0</wp14:pctHeight>
            </wp14:sizeRelV>
          </wp:anchor>
        </w:drawing>
      </w:r>
    </w:p>
    <w:p w14:paraId="5281C581" w14:textId="77777777" w:rsidR="00EF6F39" w:rsidRPr="008D5076" w:rsidRDefault="00EF6F39" w:rsidP="00EF6F39">
      <w:pPr>
        <w:pStyle w:val="NoSpacing"/>
        <w:rPr>
          <w:color w:val="0070C0"/>
        </w:rPr>
      </w:pPr>
      <w:r w:rsidRPr="008D5076">
        <w:rPr>
          <w:color w:val="0070C0"/>
        </w:rPr>
        <w:t>EDUCATION</w:t>
      </w:r>
    </w:p>
    <w:p w14:paraId="5782C40C" w14:textId="77777777" w:rsidR="00EF6F39" w:rsidRDefault="00EF6F39" w:rsidP="00EF6F39">
      <w:pPr>
        <w:pStyle w:val="NoSpacing"/>
      </w:pPr>
    </w:p>
    <w:p w14:paraId="4EA7E690" w14:textId="77777777" w:rsidR="00EF6F39" w:rsidRDefault="00EF6F39" w:rsidP="00EF6F39">
      <w:pPr>
        <w:pStyle w:val="NoSpacing"/>
      </w:pPr>
      <w:r>
        <w:t>2001 to 2006: Durham University, UK</w:t>
      </w:r>
    </w:p>
    <w:p w14:paraId="4149ABB0" w14:textId="3B2AF143" w:rsidR="00BF0851" w:rsidRDefault="00EF6F39" w:rsidP="00EF6F39">
      <w:pPr>
        <w:pStyle w:val="NoSpacing"/>
        <w:rPr>
          <w:color w:val="0070C0"/>
        </w:rPr>
      </w:pPr>
      <w:r w:rsidRPr="008D5076">
        <w:rPr>
          <w:color w:val="0070C0"/>
        </w:rPr>
        <w:t>Doctorate in Education (EdD)</w:t>
      </w:r>
    </w:p>
    <w:p w14:paraId="179E9CD6" w14:textId="77777777" w:rsidR="00BF0851" w:rsidRDefault="00EF6F39" w:rsidP="00EF6F39">
      <w:pPr>
        <w:pStyle w:val="NoSpacing"/>
      </w:pPr>
      <w:r>
        <w:lastRenderedPageBreak/>
        <w:t xml:space="preserve">Thesis: The Impact of Inter Networked Teacher Training in ICT Integration. </w:t>
      </w:r>
    </w:p>
    <w:p w14:paraId="1A44F2DD" w14:textId="3F7C1E2E" w:rsidR="00EF6F39" w:rsidRDefault="00EF6F39" w:rsidP="00EF6F39">
      <w:pPr>
        <w:pStyle w:val="NoSpacing"/>
      </w:pPr>
      <w:r>
        <w:t>Supervisor: Prof. Stewart Martin.</w:t>
      </w:r>
    </w:p>
    <w:p w14:paraId="6225C5E0" w14:textId="77777777" w:rsidR="00EF6F39" w:rsidRDefault="00EF6F39" w:rsidP="00EF6F39">
      <w:pPr>
        <w:pStyle w:val="NoSpacing"/>
      </w:pPr>
      <w:r>
        <w:tab/>
      </w:r>
      <w:r>
        <w:tab/>
      </w:r>
      <w:r>
        <w:tab/>
      </w:r>
    </w:p>
    <w:p w14:paraId="5E25080D" w14:textId="77777777" w:rsidR="00EF6F39" w:rsidRDefault="00EF6F39" w:rsidP="00EF6F39">
      <w:pPr>
        <w:pStyle w:val="NoSpacing"/>
      </w:pPr>
      <w:r>
        <w:t>1996: University of Stirling, UK</w:t>
      </w:r>
    </w:p>
    <w:p w14:paraId="04EE27DE" w14:textId="4F9AB95A" w:rsidR="00BF0851" w:rsidRDefault="00EF6F39" w:rsidP="00EF6F39">
      <w:pPr>
        <w:pStyle w:val="NoSpacing"/>
        <w:rPr>
          <w:color w:val="0070C0"/>
        </w:rPr>
      </w:pPr>
      <w:r w:rsidRPr="008D5076">
        <w:rPr>
          <w:color w:val="0070C0"/>
        </w:rPr>
        <w:t>MSc CAL</w:t>
      </w:r>
      <w:r w:rsidR="00232F90">
        <w:rPr>
          <w:color w:val="0070C0"/>
        </w:rPr>
        <w:t>L</w:t>
      </w:r>
      <w:r w:rsidR="008D5076">
        <w:t xml:space="preserve"> </w:t>
      </w:r>
      <w:r w:rsidR="008D5076" w:rsidRPr="008D5076">
        <w:rPr>
          <w:color w:val="0070C0"/>
        </w:rPr>
        <w:t>&amp; TESOL</w:t>
      </w:r>
      <w:r w:rsidR="005463D1">
        <w:rPr>
          <w:color w:val="0070C0"/>
        </w:rPr>
        <w:t xml:space="preserve"> </w:t>
      </w:r>
      <w:r w:rsidR="00232F90">
        <w:rPr>
          <w:color w:val="0070C0"/>
        </w:rPr>
        <w:t xml:space="preserve"> (combined)</w:t>
      </w:r>
    </w:p>
    <w:p w14:paraId="09BA7E7C" w14:textId="424C51E2" w:rsidR="00037D3C" w:rsidRDefault="00EF6F39" w:rsidP="00EF6F39">
      <w:pPr>
        <w:pStyle w:val="NoSpacing"/>
      </w:pPr>
      <w:r>
        <w:t>Dissertation: The Design and Utili</w:t>
      </w:r>
      <w:r w:rsidR="00037D3C">
        <w:t>z</w:t>
      </w:r>
      <w:r>
        <w:t>ation of an Internet resource for Business</w:t>
      </w:r>
      <w:r w:rsidR="00037D3C">
        <w:t>.</w:t>
      </w:r>
    </w:p>
    <w:p w14:paraId="4DB2C738" w14:textId="12987C4E" w:rsidR="00EF6F39" w:rsidRDefault="00EF6F39" w:rsidP="00EF6F39">
      <w:pPr>
        <w:pStyle w:val="NoSpacing"/>
      </w:pPr>
      <w:r>
        <w:t>Supervisor: John Higgins.</w:t>
      </w:r>
    </w:p>
    <w:p w14:paraId="5E9189C8" w14:textId="77777777" w:rsidR="00EF6F39" w:rsidRDefault="00EF6F39" w:rsidP="00EF6F39">
      <w:pPr>
        <w:pStyle w:val="NoSpacing"/>
      </w:pPr>
    </w:p>
    <w:p w14:paraId="105FA0B7" w14:textId="77777777" w:rsidR="00EF6F39" w:rsidRDefault="00EF6F39" w:rsidP="00EF6F39">
      <w:pPr>
        <w:pStyle w:val="NoSpacing"/>
      </w:pPr>
      <w:r>
        <w:t>1989: Royal Society of Arts, UK</w:t>
      </w:r>
    </w:p>
    <w:p w14:paraId="3FA544E7" w14:textId="77777777" w:rsidR="00EF6F39" w:rsidRPr="008D5076" w:rsidRDefault="00EF6F39" w:rsidP="00EF6F39">
      <w:pPr>
        <w:pStyle w:val="NoSpacing"/>
        <w:rPr>
          <w:color w:val="0070C0"/>
        </w:rPr>
      </w:pPr>
      <w:r w:rsidRPr="008D5076">
        <w:rPr>
          <w:color w:val="0070C0"/>
        </w:rPr>
        <w:t>RSA Diploma in TESOL</w:t>
      </w:r>
    </w:p>
    <w:p w14:paraId="47C9092E" w14:textId="77777777" w:rsidR="000C39E6" w:rsidRDefault="000C39E6" w:rsidP="00EF6F39">
      <w:pPr>
        <w:pStyle w:val="NoSpacing"/>
      </w:pPr>
    </w:p>
    <w:p w14:paraId="3DBDF205" w14:textId="77B076C3" w:rsidR="00EF6F39" w:rsidRDefault="00EF6F39" w:rsidP="00EF6F39">
      <w:pPr>
        <w:pStyle w:val="NoSpacing"/>
      </w:pPr>
      <w:r>
        <w:t>1986: Garnett College, Greenwich University, UK</w:t>
      </w:r>
    </w:p>
    <w:p w14:paraId="3AFA90C5" w14:textId="641101B7" w:rsidR="00EF6F39" w:rsidRDefault="00232F90" w:rsidP="00EF6F39">
      <w:pPr>
        <w:pStyle w:val="NoSpacing"/>
      </w:pPr>
      <w:r>
        <w:rPr>
          <w:color w:val="0070C0"/>
        </w:rPr>
        <w:t xml:space="preserve">PGCE: </w:t>
      </w:r>
      <w:r w:rsidR="00EF6F39" w:rsidRPr="008D5076">
        <w:rPr>
          <w:color w:val="0070C0"/>
        </w:rPr>
        <w:t>Post-graduate Certificate in Education (Distinction)</w:t>
      </w:r>
    </w:p>
    <w:p w14:paraId="39909F12" w14:textId="77777777" w:rsidR="00EF6F39" w:rsidRDefault="00EF6F39" w:rsidP="00EF6F39">
      <w:pPr>
        <w:pStyle w:val="NoSpacing"/>
      </w:pPr>
    </w:p>
    <w:p w14:paraId="5A84DE2C" w14:textId="5C1403D4" w:rsidR="00EF7CC9" w:rsidRPr="009437A8" w:rsidRDefault="00EF6F39" w:rsidP="00EF6F39">
      <w:pPr>
        <w:pStyle w:val="NoSpacing"/>
      </w:pPr>
      <w:r>
        <w:t>1984: University of Glamorgan, UK</w:t>
      </w:r>
    </w:p>
    <w:p w14:paraId="1E4BC3ED" w14:textId="77777777" w:rsidR="00BF0851" w:rsidRDefault="00BF0851" w:rsidP="00EF6F39">
      <w:pPr>
        <w:pStyle w:val="NoSpacing"/>
        <w:rPr>
          <w:color w:val="000000" w:themeColor="text1"/>
        </w:rPr>
      </w:pPr>
      <w:r w:rsidRPr="008D5076">
        <w:rPr>
          <w:color w:val="0070C0"/>
        </w:rPr>
        <w:t>BSc (Hons) Mechanical Engineering</w:t>
      </w:r>
      <w:r w:rsidRPr="009437A8">
        <w:rPr>
          <w:color w:val="000000" w:themeColor="text1"/>
        </w:rPr>
        <w:t xml:space="preserve"> </w:t>
      </w:r>
    </w:p>
    <w:p w14:paraId="3674860E" w14:textId="66EC9CE4" w:rsidR="009437A8" w:rsidRDefault="009437A8" w:rsidP="00EF6F39">
      <w:pPr>
        <w:pStyle w:val="NoSpacing"/>
        <w:rPr>
          <w:color w:val="000000" w:themeColor="text1"/>
        </w:rPr>
      </w:pPr>
      <w:r w:rsidRPr="009437A8">
        <w:rPr>
          <w:color w:val="000000" w:themeColor="text1"/>
        </w:rPr>
        <w:t xml:space="preserve">Internship at Ampol Refineries, Australia. </w:t>
      </w:r>
    </w:p>
    <w:p w14:paraId="139FFE94" w14:textId="0A7680BA" w:rsidR="00BF0851" w:rsidRDefault="00BF0851" w:rsidP="00EF6F39">
      <w:pPr>
        <w:pStyle w:val="NoSpacing"/>
        <w:rPr>
          <w:color w:val="000000" w:themeColor="text1"/>
        </w:rPr>
      </w:pPr>
      <w:r>
        <w:rPr>
          <w:color w:val="000000" w:themeColor="text1"/>
        </w:rPr>
        <w:t>Internship at Ministry of Defense, Aberporth, UK.</w:t>
      </w:r>
    </w:p>
    <w:p w14:paraId="7F3511FE" w14:textId="00E394C0" w:rsidR="00BF0851" w:rsidRDefault="00BF0851" w:rsidP="00EF6F39">
      <w:pPr>
        <w:pStyle w:val="NoSpacing"/>
        <w:rPr>
          <w:color w:val="000000" w:themeColor="text1"/>
        </w:rPr>
      </w:pPr>
      <w:r>
        <w:rPr>
          <w:color w:val="000000" w:themeColor="text1"/>
        </w:rPr>
        <w:t>Internship at NuAire, UK</w:t>
      </w:r>
    </w:p>
    <w:p w14:paraId="1A85765B" w14:textId="0D1A544F" w:rsidR="00AC61AC" w:rsidRDefault="00AC61AC" w:rsidP="00EF6F39">
      <w:pPr>
        <w:pStyle w:val="NoSpacing"/>
        <w:rPr>
          <w:color w:val="0070C0"/>
        </w:rPr>
      </w:pPr>
    </w:p>
    <w:p w14:paraId="7C075314" w14:textId="2507FD45" w:rsidR="00AC61AC" w:rsidRDefault="00AC61AC" w:rsidP="00AC61AC">
      <w:pPr>
        <w:pStyle w:val="NoSpacing"/>
      </w:pPr>
      <w:r>
        <w:t xml:space="preserve">1980: South Shields Marine </w:t>
      </w:r>
      <w:r w:rsidR="00037D3C">
        <w:t>&amp; Technical College</w:t>
      </w:r>
      <w:r>
        <w:t>, UK</w:t>
      </w:r>
    </w:p>
    <w:p w14:paraId="400B2040" w14:textId="7138BC58" w:rsidR="00AC61AC" w:rsidRDefault="00037D3C" w:rsidP="00AC61AC">
      <w:pPr>
        <w:pStyle w:val="NoSpacing"/>
      </w:pPr>
      <w:r>
        <w:rPr>
          <w:color w:val="0070C0"/>
        </w:rPr>
        <w:t xml:space="preserve">BTEC Advanced Marine Engineering Technicians Certificate </w:t>
      </w:r>
      <w:r w:rsidR="00AC61AC" w:rsidRPr="008D5076">
        <w:rPr>
          <w:color w:val="0070C0"/>
        </w:rPr>
        <w:t>(Distinction)</w:t>
      </w:r>
    </w:p>
    <w:p w14:paraId="4621069B" w14:textId="77777777" w:rsidR="00AC61AC" w:rsidRPr="009437A8" w:rsidRDefault="00AC61AC" w:rsidP="00EF6F39">
      <w:pPr>
        <w:pStyle w:val="NoSpacing"/>
        <w:rPr>
          <w:color w:val="000000" w:themeColor="text1"/>
        </w:rPr>
      </w:pPr>
    </w:p>
    <w:p w14:paraId="05D00882" w14:textId="12329638" w:rsidR="00037D3C" w:rsidRDefault="00037D3C" w:rsidP="00037D3C">
      <w:pPr>
        <w:pStyle w:val="NoSpacing"/>
      </w:pPr>
      <w:r>
        <w:t>1978: Portsmouth Technical College, UK</w:t>
      </w:r>
    </w:p>
    <w:p w14:paraId="18E3149B" w14:textId="35DDE881" w:rsidR="00037D3C" w:rsidRDefault="00037D3C" w:rsidP="00037D3C">
      <w:pPr>
        <w:pStyle w:val="NoSpacing"/>
      </w:pPr>
      <w:r>
        <w:rPr>
          <w:color w:val="0070C0"/>
        </w:rPr>
        <w:t>BTEC Marine Engineering Technicians Certificate</w:t>
      </w:r>
    </w:p>
    <w:p w14:paraId="3CC1EF8C" w14:textId="770F9470" w:rsidR="00312942" w:rsidRDefault="00312942" w:rsidP="00EF6F39">
      <w:pPr>
        <w:pStyle w:val="NoSpacing"/>
      </w:pPr>
    </w:p>
    <w:p w14:paraId="2BBE90F0" w14:textId="48CB1197" w:rsidR="00312942" w:rsidRDefault="00312942" w:rsidP="00EF6F39">
      <w:pPr>
        <w:pStyle w:val="NoSpacing"/>
      </w:pPr>
    </w:p>
    <w:p w14:paraId="10E7CC67" w14:textId="51ACAD98" w:rsidR="00C83158" w:rsidRPr="0060057D" w:rsidRDefault="00C83158" w:rsidP="00C83158">
      <w:pPr>
        <w:pStyle w:val="NoSpacing"/>
        <w:rPr>
          <w:color w:val="0070C0"/>
        </w:rPr>
      </w:pPr>
      <w:r>
        <w:rPr>
          <w:noProof/>
        </w:rPr>
        <w:drawing>
          <wp:anchor distT="0" distB="0" distL="114300" distR="114300" simplePos="0" relativeHeight="251701248" behindDoc="0" locked="0" layoutInCell="1" allowOverlap="1" wp14:anchorId="63B05F44" wp14:editId="0043A7B2">
            <wp:simplePos x="0" y="0"/>
            <wp:positionH relativeFrom="margin">
              <wp:posOffset>457200</wp:posOffset>
            </wp:positionH>
            <wp:positionV relativeFrom="margin">
              <wp:posOffset>-1861599</wp:posOffset>
            </wp:positionV>
            <wp:extent cx="800735" cy="1464310"/>
            <wp:effectExtent l="0" t="0" r="0" b="0"/>
            <wp:wrapSquare wrapText="bothSides"/>
            <wp:docPr id="15" name="Picture 15" descr="A person holding a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erson holding an objec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735" cy="1464310"/>
                    </a:xfrm>
                    <a:prstGeom prst="rect">
                      <a:avLst/>
                    </a:prstGeom>
                  </pic:spPr>
                </pic:pic>
              </a:graphicData>
            </a:graphic>
            <wp14:sizeRelH relativeFrom="margin">
              <wp14:pctWidth>0</wp14:pctWidth>
            </wp14:sizeRelH>
            <wp14:sizeRelV relativeFrom="margin">
              <wp14:pctHeight>0</wp14:pctHeight>
            </wp14:sizeRelV>
          </wp:anchor>
        </w:drawing>
      </w:r>
      <w:r w:rsidRPr="0060057D">
        <w:rPr>
          <w:color w:val="0070C0"/>
        </w:rPr>
        <w:t>NEWSPAPER AND MAGAZINE ARTICLES</w:t>
      </w:r>
    </w:p>
    <w:p w14:paraId="279944E4" w14:textId="77777777" w:rsidR="00C83158" w:rsidRDefault="00C83158" w:rsidP="00C83158">
      <w:pPr>
        <w:pStyle w:val="NoSpacing"/>
      </w:pPr>
    </w:p>
    <w:p w14:paraId="3DF49E85" w14:textId="77777777" w:rsidR="00C83158" w:rsidRDefault="00C83158" w:rsidP="00C83158">
      <w:pPr>
        <w:pStyle w:val="NoSpacing"/>
      </w:pPr>
      <w:r>
        <w:t>Over 50 hardware and software reviews, and instruction articles published in The Straits Times, Singapore and The New Straits Times, Malaysia (the national newspapers of the respective countries), Digital Home and CHIP computer and communications magazine.</w:t>
      </w:r>
    </w:p>
    <w:p w14:paraId="6C7216ED" w14:textId="77777777" w:rsidR="00C83158" w:rsidRDefault="00C83158" w:rsidP="00C83158">
      <w:pPr>
        <w:pStyle w:val="NoSpacing"/>
      </w:pPr>
    </w:p>
    <w:p w14:paraId="6FE66E4B" w14:textId="77777777" w:rsidR="00C83158" w:rsidRPr="0060057D" w:rsidRDefault="00C83158" w:rsidP="00C83158">
      <w:pPr>
        <w:pStyle w:val="NoSpacing"/>
        <w:rPr>
          <w:color w:val="0070C0"/>
        </w:rPr>
      </w:pPr>
      <w:r w:rsidRPr="0060057D">
        <w:rPr>
          <w:color w:val="0070C0"/>
        </w:rPr>
        <w:t>EDITORIAL REVIEW BOARDS AND CONFERENCE PROGRAMME COMMITTEES</w:t>
      </w:r>
    </w:p>
    <w:p w14:paraId="7622182C" w14:textId="77777777" w:rsidR="00C83158" w:rsidRDefault="00C83158" w:rsidP="00C83158">
      <w:pPr>
        <w:pStyle w:val="NoSpacing"/>
      </w:pPr>
    </w:p>
    <w:p w14:paraId="4AADFC77" w14:textId="0FBB4D21" w:rsidR="00C83158" w:rsidRDefault="00C83158" w:rsidP="00C83158">
      <w:pPr>
        <w:pStyle w:val="NoSpacing"/>
        <w:numPr>
          <w:ilvl w:val="0"/>
          <w:numId w:val="1"/>
        </w:numPr>
      </w:pPr>
      <w:r>
        <w:t>EDITOR-IN-CHIEF. International Journal of Virtual and Augmented Reality (IJVAR)</w:t>
      </w:r>
    </w:p>
    <w:p w14:paraId="74B2BE16" w14:textId="47B022EA" w:rsidR="00986478" w:rsidRPr="00333CD3" w:rsidRDefault="00C83158" w:rsidP="00312942">
      <w:pPr>
        <w:pStyle w:val="NoSpacing"/>
        <w:numPr>
          <w:ilvl w:val="0"/>
          <w:numId w:val="1"/>
        </w:numPr>
      </w:pPr>
      <w:r>
        <w:t xml:space="preserve">I am a full member of the </w:t>
      </w:r>
      <w:r w:rsidRPr="00882A9F">
        <w:t>Institute of Electrical and Electronics Engineers (IEEE)</w:t>
      </w:r>
      <w:r>
        <w:t xml:space="preserve"> and the Society for Technical Communication, and an associate member of the Institute of Scientific and Technical Communicators.</w:t>
      </w:r>
    </w:p>
    <w:sectPr w:rsidR="00986478" w:rsidRPr="00333CD3" w:rsidSect="00EF7CC9">
      <w:headerReference w:type="default" r:id="rId13"/>
      <w:footerReference w:type="default" r:id="rId14"/>
      <w:footerReference w:type="first" r:id="rId15"/>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98777" w14:textId="77777777" w:rsidR="00A26DA5" w:rsidRDefault="00A26DA5" w:rsidP="00713050">
      <w:pPr>
        <w:spacing w:line="240" w:lineRule="auto"/>
      </w:pPr>
      <w:r>
        <w:separator/>
      </w:r>
    </w:p>
  </w:endnote>
  <w:endnote w:type="continuationSeparator" w:id="0">
    <w:p w14:paraId="1914E4A1" w14:textId="77777777" w:rsidR="00A26DA5" w:rsidRDefault="00A26DA5"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ckwell">
    <w:panose1 w:val="02060603020205020403"/>
    <w:charset w:val="4D"/>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0EFCE147" w14:textId="77777777" w:rsidTr="003C5528">
      <w:tc>
        <w:tcPr>
          <w:tcW w:w="2621" w:type="dxa"/>
          <w:tcMar>
            <w:top w:w="648" w:type="dxa"/>
            <w:left w:w="115" w:type="dxa"/>
            <w:bottom w:w="0" w:type="dxa"/>
            <w:right w:w="115" w:type="dxa"/>
          </w:tcMar>
        </w:tcPr>
        <w:p w14:paraId="04339731" w14:textId="77777777" w:rsidR="00C2098A" w:rsidRDefault="00CA3DF1" w:rsidP="00684488">
          <w:pPr>
            <w:pStyle w:val="Footer"/>
          </w:pPr>
          <w:r w:rsidRPr="00CA3DF1">
            <w:rPr>
              <w:noProof/>
            </w:rPr>
            <mc:AlternateContent>
              <mc:Choice Requires="wpg">
                <w:drawing>
                  <wp:inline distT="0" distB="0" distL="0" distR="0" wp14:anchorId="61F18084" wp14:editId="08DC31D5">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720A1E0"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">
                    <o:lock v:ext="edit" aspectratio="t"/>
                    <v:oval id="Oval 17"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&#13;&#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Freeform 19"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14:paraId="4A3BD9C3" w14:textId="77777777" w:rsidR="00C2098A" w:rsidRDefault="00C2098A" w:rsidP="00684488">
          <w:pPr>
            <w:pStyle w:val="Footer"/>
          </w:pPr>
          <w:r w:rsidRPr="00C2098A">
            <w:rPr>
              <w:noProof/>
            </w:rPr>
            <mc:AlternateContent>
              <mc:Choice Requires="wpg">
                <w:drawing>
                  <wp:inline distT="0" distB="0" distL="0" distR="0" wp14:anchorId="02705EBF" wp14:editId="2BEF78DD">
                    <wp:extent cx="329184" cy="329184"/>
                    <wp:effectExtent l="0" t="0" r="13970" b="13970"/>
                    <wp:docPr id="8"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01BC700" id="Group 4" o:spid="_x0000_s1026" alt="Twitter icon" style="width:25.9pt;height:25.9pt;mso-position-horizontal-relative:char;mso-position-vertical-relative:line" coordsize="430,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">
                    <o:lock v:ext="edit" aspectratio="t"/>
                    <v:shape id="Circle around Twitter symbol" o:spid="_x0000_s1027" style="position:absolute;width:430;height:430;visibility:visible;mso-wrap-style:square;v-text-anchor:top" coordsize="3441,3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&#13;&#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51DF90F" w14:textId="77777777" w:rsidR="00C2098A" w:rsidRDefault="00C2098A" w:rsidP="00684488">
          <w:pPr>
            <w:pStyle w:val="Footer"/>
          </w:pPr>
          <w:r w:rsidRPr="00C2098A">
            <w:rPr>
              <w:noProof/>
            </w:rPr>
            <mc:AlternateContent>
              <mc:Choice Requires="wpg">
                <w:drawing>
                  <wp:inline distT="0" distB="0" distL="0" distR="0" wp14:anchorId="1CFC87F6" wp14:editId="1EF8B266">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7D5841A"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jTbLBEAALF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19E8B1E2" w14:textId="77777777" w:rsidR="00C2098A" w:rsidRDefault="00C2098A" w:rsidP="00684488">
          <w:pPr>
            <w:pStyle w:val="Footer"/>
          </w:pPr>
          <w:r w:rsidRPr="00C2098A">
            <w:rPr>
              <w:noProof/>
            </w:rPr>
            <mc:AlternateContent>
              <mc:Choice Requires="wpg">
                <w:drawing>
                  <wp:inline distT="0" distB="0" distL="0" distR="0" wp14:anchorId="45E0B837" wp14:editId="5907E28E">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02AD73"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7BE41CA6" w14:textId="77777777" w:rsidTr="006D76B1">
      <w:tc>
        <w:tcPr>
          <w:tcW w:w="2621" w:type="dxa"/>
          <w:tcMar>
            <w:top w:w="144" w:type="dxa"/>
            <w:left w:w="115" w:type="dxa"/>
            <w:right w:w="115" w:type="dxa"/>
          </w:tcMar>
        </w:tcPr>
        <w:sdt>
          <w:sdtPr>
            <w:rPr>
              <w:sz w:val="18"/>
              <w:szCs w:val="18"/>
            </w:rPr>
            <w:alias w:val="Email:"/>
            <w:tag w:val="Email:"/>
            <w:id w:val="-627010856"/>
            <w:placeholder>
              <w:docPart w:val="B5E1B9DAC857CF4883CDD80CF890DA01"/>
            </w:placeholder>
            <w:dataBinding w:prefixMappings="xmlns:ns0='http://schemas.microsoft.com/office/2006/coverPageProps' " w:xpath="/ns0:CoverPageProperties[1]/ns0:CompanyEmail[1]" w:storeItemID="{55AF091B-3C7A-41E3-B477-F2FDAA23CFDA}"/>
            <w15:appearance w15:val="hidden"/>
            <w:text w:multiLine="1"/>
          </w:sdtPr>
          <w:sdtContent>
            <w:p w14:paraId="165B20C9" w14:textId="099BB0E5" w:rsidR="00684488" w:rsidRPr="00CA3DF1" w:rsidRDefault="00C83158" w:rsidP="00811117">
              <w:pPr>
                <w:pStyle w:val="Footer"/>
              </w:pPr>
              <w:r>
                <w:rPr>
                  <w:sz w:val="18"/>
                  <w:szCs w:val="18"/>
                </w:rPr>
                <w:t>mvallance1234@Gmail.com</w:t>
              </w:r>
            </w:p>
          </w:sdtContent>
        </w:sdt>
      </w:tc>
      <w:tc>
        <w:tcPr>
          <w:tcW w:w="2621" w:type="dxa"/>
          <w:tcMar>
            <w:top w:w="144" w:type="dxa"/>
            <w:left w:w="115" w:type="dxa"/>
            <w:right w:w="115" w:type="dxa"/>
          </w:tcMar>
        </w:tcPr>
        <w:sdt>
          <w:sdtPr>
            <w:alias w:val="Twitter handle:"/>
            <w:tag w:val="Twitter handle:"/>
            <w:id w:val="-642033892"/>
            <w:placeholder>
              <w:docPart w:val="4916C63C4E4FB54FB40E7FEAC5384514"/>
            </w:placeholder>
            <w:dataBinding w:prefixMappings="xmlns:ns0='http://schemas.microsoft.com/office/2006/coverPageProps' " w:xpath="/ns0:CoverPageProperties[1]/ns0:CompanyAddress[1]" w:storeItemID="{55AF091B-3C7A-41E3-B477-F2FDAA23CFDA}"/>
            <w15:appearance w15:val="hidden"/>
            <w:text w:multiLine="1"/>
          </w:sdtPr>
          <w:sdtContent>
            <w:p w14:paraId="41057724" w14:textId="38784F2D" w:rsidR="00684488" w:rsidRPr="00C2098A" w:rsidRDefault="00D91A0D" w:rsidP="00811117">
              <w:pPr>
                <w:pStyle w:val="Footer"/>
              </w:pPr>
              <w:r>
                <w:t>FUN2020</w:t>
              </w:r>
            </w:p>
          </w:sdtContent>
        </w:sdt>
      </w:tc>
      <w:tc>
        <w:tcPr>
          <w:tcW w:w="2621" w:type="dxa"/>
          <w:tcMar>
            <w:top w:w="144" w:type="dxa"/>
            <w:left w:w="115" w:type="dxa"/>
            <w:right w:w="115" w:type="dxa"/>
          </w:tcMar>
        </w:tcPr>
        <w:sdt>
          <w:sdtPr>
            <w:alias w:val="Telephone:"/>
            <w:tag w:val="Telephone:"/>
            <w:id w:val="617408819"/>
            <w:dataBinding w:prefixMappings="xmlns:ns0='http://schemas.microsoft.com/office/2006/coverPageProps' " w:xpath="/ns0:CoverPageProperties[1]/ns0:CompanyPhone[1]" w:storeItemID="{55AF091B-3C7A-41E3-B477-F2FDAA23CFDA}"/>
            <w15:appearance w15:val="hidden"/>
            <w:text w:multiLine="1"/>
          </w:sdtPr>
          <w:sdtContent>
            <w:p w14:paraId="09B87BCB" w14:textId="03F2498C" w:rsidR="00684488" w:rsidRPr="00C2098A" w:rsidRDefault="00C83158" w:rsidP="00811117">
              <w:pPr>
                <w:pStyle w:val="Footer"/>
              </w:pPr>
              <w:r>
                <w:t>-</w:t>
              </w:r>
            </w:p>
          </w:sdtContent>
        </w:sdt>
      </w:tc>
      <w:tc>
        <w:tcPr>
          <w:tcW w:w="2621" w:type="dxa"/>
          <w:tcMar>
            <w:top w:w="144" w:type="dxa"/>
            <w:left w:w="115" w:type="dxa"/>
            <w:right w:w="115" w:type="dxa"/>
          </w:tcMar>
        </w:tcPr>
        <w:sdt>
          <w:sdtPr>
            <w:alias w:val="LinkedIn URL:"/>
            <w:tag w:val="LinkedIn URL:"/>
            <w:id w:val="-1413995599"/>
            <w:dataBinding w:prefixMappings="xmlns:ns0='http://schemas.microsoft.com/office/2006/coverPageProps' " w:xpath="/ns0:CoverPageProperties[1]/ns0:CompanyFax[1]" w:storeItemID="{55AF091B-3C7A-41E3-B477-F2FDAA23CFDA}"/>
            <w15:appearance w15:val="hidden"/>
            <w:text w:multiLine="1"/>
          </w:sdtPr>
          <w:sdtContent>
            <w:p w14:paraId="0571DAD0" w14:textId="2319EBA5" w:rsidR="00684488" w:rsidRPr="00C2098A" w:rsidRDefault="003526CE" w:rsidP="00811117">
              <w:pPr>
                <w:pStyle w:val="Footer"/>
              </w:pPr>
              <w:r>
                <w:t>Tinyurl.com/mv8f96vy</w:t>
              </w:r>
            </w:p>
          </w:sdtContent>
        </w:sdt>
      </w:tc>
    </w:tr>
  </w:tbl>
  <w:sdt>
    <w:sdtPr>
      <w:id w:val="-1889635388"/>
      <w:docPartObj>
        <w:docPartGallery w:val="Page Numbers (Bottom of Page)"/>
        <w:docPartUnique/>
      </w:docPartObj>
    </w:sdtPr>
    <w:sdtEndPr>
      <w:rPr>
        <w:noProof/>
      </w:rPr>
    </w:sdtEndPr>
    <w:sdtContent>
      <w:p w14:paraId="792C0A42" w14:textId="77777777" w:rsidR="00C2098A" w:rsidRDefault="00217980" w:rsidP="00217980">
        <w:pPr>
          <w:pStyle w:val="Footer"/>
          <w:rPr>
            <w:noProof/>
          </w:rPr>
        </w:pPr>
        <w:r>
          <w:fldChar w:fldCharType="begin"/>
        </w:r>
        <w:r>
          <w:instrText xml:space="preserve"> PAGE   \* MERGEFORMAT </w:instrText>
        </w:r>
        <w:r>
          <w:fldChar w:fldCharType="separate"/>
        </w:r>
        <w:r w:rsidR="00741125">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14:paraId="456C76BC" w14:textId="77777777" w:rsidTr="003C5528">
      <w:tc>
        <w:tcPr>
          <w:tcW w:w="2621" w:type="dxa"/>
          <w:tcMar>
            <w:top w:w="648" w:type="dxa"/>
            <w:left w:w="115" w:type="dxa"/>
            <w:bottom w:w="0" w:type="dxa"/>
            <w:right w:w="115" w:type="dxa"/>
          </w:tcMar>
        </w:tcPr>
        <w:p w14:paraId="7166D02B" w14:textId="77777777" w:rsidR="00217980" w:rsidRDefault="00217980" w:rsidP="00217980">
          <w:pPr>
            <w:pStyle w:val="Footer"/>
          </w:pPr>
          <w:r w:rsidRPr="00CA3DF1">
            <w:rPr>
              <w:noProof/>
            </w:rPr>
            <mc:AlternateContent>
              <mc:Choice Requires="wpg">
                <w:drawing>
                  <wp:inline distT="0" distB="0" distL="0" distR="0" wp14:anchorId="1E8B53DB" wp14:editId="621CAC1C">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2D0F0E8"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">
                    <o:lock v:ext="edit" aspectratio="t"/>
                    <v:oval id="Oval 28"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&#13;&#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30"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14:paraId="104CEDD2" w14:textId="77777777" w:rsidR="00217980" w:rsidRDefault="00217980" w:rsidP="00217980">
          <w:pPr>
            <w:pStyle w:val="Footer"/>
          </w:pPr>
          <w:r w:rsidRPr="00C2098A">
            <w:rPr>
              <w:noProof/>
            </w:rPr>
            <mc:AlternateContent>
              <mc:Choice Requires="wpg">
                <w:drawing>
                  <wp:inline distT="0" distB="0" distL="0" distR="0" wp14:anchorId="010386D1" wp14:editId="7F57AED4">
                    <wp:extent cx="329184" cy="329184"/>
                    <wp:effectExtent l="0" t="0" r="13970" b="13970"/>
                    <wp:docPr id="34"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77F029F" id="Group 4" o:spid="_x0000_s1026" alt="Twitter icon" style="width:25.9pt;height:25.9pt;mso-position-horizontal-relative:char;mso-position-vertical-relative:line" coordsize="430,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">
                    <o:lock v:ext="edit" aspectratio="t"/>
                    <v:shape id="Circle around Twitter symbol" o:spid="_x0000_s1027" style="position:absolute;width:430;height:430;visibility:visible;mso-wrap-style:square;v-text-anchor:top" coordsize="3441,3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&#13;&#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24C4FDA" w14:textId="77777777" w:rsidR="00217980" w:rsidRDefault="00217980" w:rsidP="00217980">
          <w:pPr>
            <w:pStyle w:val="Footer"/>
          </w:pPr>
          <w:r w:rsidRPr="00C2098A">
            <w:rPr>
              <w:noProof/>
            </w:rPr>
            <mc:AlternateContent>
              <mc:Choice Requires="wpg">
                <w:drawing>
                  <wp:inline distT="0" distB="0" distL="0" distR="0" wp14:anchorId="61DAEFFA" wp14:editId="27354408">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EFC98C0"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9UgLxEAALJ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4A051BB" w14:textId="77777777" w:rsidR="00217980" w:rsidRDefault="00217980" w:rsidP="00217980">
          <w:pPr>
            <w:pStyle w:val="Footer"/>
          </w:pPr>
          <w:r w:rsidRPr="00C2098A">
            <w:rPr>
              <w:noProof/>
            </w:rPr>
            <mc:AlternateContent>
              <mc:Choice Requires="wpg">
                <w:drawing>
                  <wp:inline distT="0" distB="0" distL="0" distR="0" wp14:anchorId="417FA433" wp14:editId="58CB0255">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6CD54B0"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62747711" w14:textId="77777777" w:rsidTr="006D76B1">
      <w:tc>
        <w:tcPr>
          <w:tcW w:w="2621" w:type="dxa"/>
          <w:tcMar>
            <w:top w:w="144" w:type="dxa"/>
            <w:left w:w="115" w:type="dxa"/>
            <w:right w:w="115" w:type="dxa"/>
          </w:tcMar>
        </w:tcPr>
        <w:p w14:paraId="6D13D140" w14:textId="1173EFE3" w:rsidR="00811117" w:rsidRPr="00CA3DF1" w:rsidRDefault="00000000" w:rsidP="003C5528">
          <w:pPr>
            <w:pStyle w:val="Footer"/>
          </w:pPr>
          <w:sdt>
            <w:sdtPr>
              <w:rPr>
                <w:sz w:val="16"/>
                <w:szCs w:val="16"/>
              </w:rPr>
              <w:alias w:val="Email:"/>
              <w:tag w:val="Email:"/>
              <w:id w:val="-1689822732"/>
              <w:placeholder>
                <w:docPart w:val="D77102FBDF059E4DA1899397E07F64BD"/>
              </w:placeholder>
              <w:dataBinding w:prefixMappings="xmlns:ns0='http://schemas.microsoft.com/office/2006/coverPageProps' " w:xpath="/ns0:CoverPageProperties[1]/ns0:CompanyEmail[1]" w:storeItemID="{55AF091B-3C7A-41E3-B477-F2FDAA23CFDA}"/>
              <w15:appearance w15:val="hidden"/>
              <w:text w:multiLine="1"/>
            </w:sdtPr>
            <w:sdtContent>
              <w:r w:rsidR="00D91A0D" w:rsidRPr="00C83158">
                <w:rPr>
                  <w:sz w:val="16"/>
                  <w:szCs w:val="16"/>
                </w:rPr>
                <w:t>mvallance</w:t>
              </w:r>
              <w:r w:rsidR="00C83158" w:rsidRPr="00C83158">
                <w:rPr>
                  <w:sz w:val="16"/>
                  <w:szCs w:val="16"/>
                </w:rPr>
                <w:t>1234</w:t>
              </w:r>
              <w:r w:rsidR="00D91A0D" w:rsidRPr="00C83158">
                <w:rPr>
                  <w:sz w:val="16"/>
                  <w:szCs w:val="16"/>
                </w:rPr>
                <w:t>@</w:t>
              </w:r>
              <w:r w:rsidR="00C83158" w:rsidRPr="00C83158">
                <w:rPr>
                  <w:sz w:val="16"/>
                  <w:szCs w:val="16"/>
                </w:rPr>
                <w:t>Gmail</w:t>
              </w:r>
              <w:r w:rsidR="00D91A0D" w:rsidRPr="00C83158">
                <w:rPr>
                  <w:sz w:val="16"/>
                  <w:szCs w:val="16"/>
                </w:rPr>
                <w:t>.com</w:t>
              </w:r>
            </w:sdtContent>
          </w:sdt>
        </w:p>
      </w:tc>
      <w:tc>
        <w:tcPr>
          <w:tcW w:w="2621" w:type="dxa"/>
          <w:tcMar>
            <w:top w:w="144" w:type="dxa"/>
            <w:left w:w="115" w:type="dxa"/>
            <w:right w:w="115" w:type="dxa"/>
          </w:tcMar>
        </w:tcPr>
        <w:sdt>
          <w:sdtPr>
            <w:rPr>
              <w:sz w:val="18"/>
              <w:szCs w:val="18"/>
            </w:rPr>
            <w:alias w:val="Twitter handle:"/>
            <w:tag w:val="Twitter handle:"/>
            <w:id w:val="1081720897"/>
            <w:placeholder>
              <w:docPart w:val="51FE8E3F79BA2648A4EB8AD0F48E4658"/>
            </w:placeholder>
            <w:dataBinding w:prefixMappings="xmlns:ns0='http://schemas.microsoft.com/office/2006/coverPageProps' " w:xpath="/ns0:CoverPageProperties[1]/ns0:CompanyAddress[1]" w:storeItemID="{55AF091B-3C7A-41E3-B477-F2FDAA23CFDA}"/>
            <w15:appearance w15:val="hidden"/>
            <w:text w:multiLine="1"/>
          </w:sdtPr>
          <w:sdtContent>
            <w:p w14:paraId="2C4F84FA" w14:textId="64D794CD" w:rsidR="00811117" w:rsidRPr="00C2098A" w:rsidRDefault="00D91A0D" w:rsidP="00217980">
              <w:pPr>
                <w:pStyle w:val="Footer"/>
              </w:pPr>
              <w:r w:rsidRPr="00D91A0D">
                <w:rPr>
                  <w:sz w:val="18"/>
                  <w:szCs w:val="18"/>
                </w:rPr>
                <w:t>FUN2020</w:t>
              </w:r>
            </w:p>
          </w:sdtContent>
        </w:sdt>
      </w:tc>
      <w:tc>
        <w:tcPr>
          <w:tcW w:w="2621" w:type="dxa"/>
          <w:tcMar>
            <w:top w:w="144" w:type="dxa"/>
            <w:left w:w="115" w:type="dxa"/>
            <w:right w:w="115" w:type="dxa"/>
          </w:tcMar>
        </w:tcPr>
        <w:sdt>
          <w:sdtPr>
            <w:rPr>
              <w:sz w:val="18"/>
              <w:szCs w:val="18"/>
            </w:rPr>
            <w:alias w:val="Telephone:"/>
            <w:tag w:val="Telephone:"/>
            <w:id w:val="-389655527"/>
            <w:placeholder>
              <w:docPart w:val="8F17C0AF3191DD4A94A62F1D1DC500ED"/>
            </w:placeholder>
            <w:dataBinding w:prefixMappings="xmlns:ns0='http://schemas.microsoft.com/office/2006/coverPageProps' " w:xpath="/ns0:CoverPageProperties[1]/ns0:CompanyPhone[1]" w:storeItemID="{55AF091B-3C7A-41E3-B477-F2FDAA23CFDA}"/>
            <w15:appearance w15:val="hidden"/>
            <w:text w:multiLine="1"/>
          </w:sdtPr>
          <w:sdtContent>
            <w:p w14:paraId="01AD4710" w14:textId="27D9C9FB" w:rsidR="00811117" w:rsidRPr="00C2098A" w:rsidRDefault="00C83158" w:rsidP="00217980">
              <w:pPr>
                <w:pStyle w:val="Footer"/>
              </w:pPr>
              <w:r>
                <w:rPr>
                  <w:sz w:val="18"/>
                  <w:szCs w:val="18"/>
                </w:rPr>
                <w:t>-</w:t>
              </w:r>
            </w:p>
          </w:sdtContent>
        </w:sdt>
      </w:tc>
      <w:tc>
        <w:tcPr>
          <w:tcW w:w="2621" w:type="dxa"/>
          <w:tcMar>
            <w:top w:w="144" w:type="dxa"/>
            <w:left w:w="115" w:type="dxa"/>
            <w:right w:w="115" w:type="dxa"/>
          </w:tcMar>
        </w:tcPr>
        <w:sdt>
          <w:sdtPr>
            <w:rPr>
              <w:sz w:val="18"/>
              <w:szCs w:val="18"/>
            </w:rPr>
            <w:alias w:val="LinkedIn URL:"/>
            <w:tag w:val="LinkedIn URL:"/>
            <w:id w:val="-1529023829"/>
            <w:dataBinding w:prefixMappings="xmlns:ns0='http://schemas.microsoft.com/office/2006/coverPageProps' " w:xpath="/ns0:CoverPageProperties[1]/ns0:CompanyFax[1]" w:storeItemID="{55AF091B-3C7A-41E3-B477-F2FDAA23CFDA}"/>
            <w15:appearance w15:val="hidden"/>
            <w:text w:multiLine="1"/>
          </w:sdtPr>
          <w:sdtContent>
            <w:p w14:paraId="6F8BD4ED" w14:textId="45C6D002" w:rsidR="00811117" w:rsidRPr="00C2098A" w:rsidRDefault="003526CE" w:rsidP="00217980">
              <w:pPr>
                <w:pStyle w:val="Footer"/>
              </w:pPr>
              <w:r w:rsidRPr="003526CE">
                <w:rPr>
                  <w:sz w:val="18"/>
                  <w:szCs w:val="18"/>
                </w:rPr>
                <w:t>Tinyurl.com/mv8f96vy</w:t>
              </w:r>
            </w:p>
          </w:sdtContent>
        </w:sdt>
      </w:tc>
    </w:tr>
  </w:tbl>
  <w:p w14:paraId="2908B865"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2113F" w14:textId="77777777" w:rsidR="00A26DA5" w:rsidRDefault="00A26DA5" w:rsidP="00713050">
      <w:pPr>
        <w:spacing w:line="240" w:lineRule="auto"/>
      </w:pPr>
      <w:r>
        <w:separator/>
      </w:r>
    </w:p>
  </w:footnote>
  <w:footnote w:type="continuationSeparator" w:id="0">
    <w:p w14:paraId="456E7D50" w14:textId="77777777" w:rsidR="00A26DA5" w:rsidRDefault="00A26DA5"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7B47634A" w14:textId="77777777" w:rsidTr="00741125">
      <w:trPr>
        <w:trHeight w:hRule="exact" w:val="2952"/>
      </w:trPr>
      <w:tc>
        <w:tcPr>
          <w:tcW w:w="3783" w:type="dxa"/>
          <w:tcMar>
            <w:top w:w="821" w:type="dxa"/>
            <w:right w:w="720" w:type="dxa"/>
          </w:tcMar>
        </w:tcPr>
        <w:p w14:paraId="320A6404" w14:textId="38D44A79"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4C713FF1" wp14:editId="2FAEDA17">
                    <wp:simplePos x="0" y="0"/>
                    <wp:positionH relativeFrom="column">
                      <wp:posOffset>0</wp:posOffset>
                    </wp:positionH>
                    <wp:positionV relativeFrom="page">
                      <wp:posOffset>-501015</wp:posOffset>
                    </wp:positionV>
                    <wp:extent cx="6665595" cy="1810385"/>
                    <wp:effectExtent l="0" t="0" r="0" b="0"/>
                    <wp:wrapNone/>
                    <wp:docPr id="3" name="Group 3" descr="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0A50A0D" id="Group 3" o:spid="_x0000_s1026" alt="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">
                    <v:rect id="Red rectangle" o:spid="_x0000_s1027" style="position:absolute;left:11334;top:4191;width:55321;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&#13;&#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&#13;&#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" adj="626" fillcolor="#ea4e4e [3204]" stroked="f" strokeweight="1pt">
                      <v:stroke joinstyle="miter"/>
                    </v:shape>
                    <w10:wrap anchory="page"/>
                    <w10:anchorlock/>
                  </v:group>
                </w:pict>
              </mc:Fallback>
            </mc:AlternateContent>
          </w:r>
          <w:sdt>
            <w:sdtPr>
              <w:alias w:val="Initials:"/>
              <w:tag w:val="Initials:"/>
              <w:id w:val="-1659604841"/>
              <w:showingPlcHdr/>
              <w:dataBinding w:prefixMappings="xmlns:ns0='http://schemas.openxmlformats.org/officeDocument/2006/extended-properties' " w:xpath="/ns0:Properties[1]/ns0:Company[1]" w:storeItemID="{6668398D-A668-4E3E-A5EB-62B293D839F1}"/>
              <w15:appearance w15:val="hidden"/>
              <w:text/>
            </w:sdtPr>
            <w:sdtContent>
              <w:r w:rsidR="00833774">
                <w:t xml:space="preserve">     </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55331C8B" w14:textId="77777777" w:rsidTr="00EF7CC9">
            <w:trPr>
              <w:trHeight w:hRule="exact" w:val="1152"/>
            </w:trPr>
            <w:tc>
              <w:tcPr>
                <w:tcW w:w="6055" w:type="dxa"/>
                <w:vAlign w:val="center"/>
              </w:tcPr>
              <w:p w14:paraId="53ABAB58" w14:textId="58D78D7B" w:rsidR="001A5CA9" w:rsidRPr="009B3C40" w:rsidRDefault="00000000" w:rsidP="001A5CA9">
                <w:pPr>
                  <w:pStyle w:val="Heading1"/>
                  <w:outlineLvl w:val="0"/>
                </w:pPr>
                <w:sdt>
                  <w:sdtPr>
                    <w:alias w:val="Your Name:"/>
                    <w:tag w:val="Your Name:"/>
                    <w:id w:val="-1167866379"/>
                    <w:dataBinding w:prefixMappings="xmlns:ns0='http://purl.org/dc/elements/1.1/' xmlns:ns1='http://schemas.openxmlformats.org/package/2006/metadata/core-properties' " w:xpath="/ns1:coreProperties[1]/ns0:creator[1]" w:storeItemID="{6C3C8BC8-F283-45AE-878A-BAB7291924A1}"/>
                    <w15:appearance w15:val="hidden"/>
                    <w:text w:multiLine="1"/>
                  </w:sdtPr>
                  <w:sdtContent>
                    <w:r w:rsidR="00F82F37">
                      <w:t>Dr. Michael Vallance</w:t>
                    </w:r>
                  </w:sdtContent>
                </w:sdt>
              </w:p>
              <w:p w14:paraId="7BD92A27" w14:textId="58AF0644" w:rsidR="001A5CA9" w:rsidRDefault="00000000" w:rsidP="001A5CA9">
                <w:pPr>
                  <w:pStyle w:val="Heading2"/>
                  <w:outlineLvl w:val="1"/>
                </w:pPr>
                <w:sdt>
                  <w:sdtPr>
                    <w:alias w:val="Profession or Industry:"/>
                    <w:tag w:val="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90728E">
                      <w:t>COMMUNICATION</w:t>
                    </w:r>
                  </w:sdtContent>
                </w:sdt>
                <w:r w:rsidR="00E12C60">
                  <w:t xml:space="preserve"> | </w:t>
                </w:r>
                <w:sdt>
                  <w:sdt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90728E">
                      <w:t>MEDIA | WRITING</w:t>
                    </w:r>
                  </w:sdtContent>
                </w:sdt>
              </w:p>
            </w:tc>
          </w:tr>
        </w:tbl>
        <w:p w14:paraId="24DADC6F" w14:textId="77777777" w:rsidR="001A5CA9" w:rsidRPr="00F207C0" w:rsidRDefault="001A5CA9" w:rsidP="001A5CA9"/>
      </w:tc>
    </w:tr>
  </w:tbl>
  <w:p w14:paraId="7CB90D55"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2729"/>
    <w:multiLevelType w:val="hybridMultilevel"/>
    <w:tmpl w:val="459CC30C"/>
    <w:lvl w:ilvl="0" w:tplc="0090E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49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37"/>
    <w:rsid w:val="00037D3C"/>
    <w:rsid w:val="00082A2D"/>
    <w:rsid w:val="00091382"/>
    <w:rsid w:val="000B0619"/>
    <w:rsid w:val="000B1B67"/>
    <w:rsid w:val="000B61CA"/>
    <w:rsid w:val="000C39E6"/>
    <w:rsid w:val="000D6989"/>
    <w:rsid w:val="000F7610"/>
    <w:rsid w:val="00112154"/>
    <w:rsid w:val="00114ED7"/>
    <w:rsid w:val="00140B0E"/>
    <w:rsid w:val="00185376"/>
    <w:rsid w:val="001A5CA9"/>
    <w:rsid w:val="001B2AC1"/>
    <w:rsid w:val="001B403A"/>
    <w:rsid w:val="001E7EE9"/>
    <w:rsid w:val="00217980"/>
    <w:rsid w:val="00232F90"/>
    <w:rsid w:val="00271662"/>
    <w:rsid w:val="0027404F"/>
    <w:rsid w:val="002933B1"/>
    <w:rsid w:val="00293B83"/>
    <w:rsid w:val="002B091C"/>
    <w:rsid w:val="002B5F59"/>
    <w:rsid w:val="002C2CDD"/>
    <w:rsid w:val="002D45C6"/>
    <w:rsid w:val="002F03FA"/>
    <w:rsid w:val="00312942"/>
    <w:rsid w:val="00313E86"/>
    <w:rsid w:val="00333CD3"/>
    <w:rsid w:val="00340365"/>
    <w:rsid w:val="00342B64"/>
    <w:rsid w:val="00351AB2"/>
    <w:rsid w:val="003526CE"/>
    <w:rsid w:val="00364079"/>
    <w:rsid w:val="003747E8"/>
    <w:rsid w:val="00376DC7"/>
    <w:rsid w:val="003B0DCA"/>
    <w:rsid w:val="003C5528"/>
    <w:rsid w:val="003D062D"/>
    <w:rsid w:val="003F518A"/>
    <w:rsid w:val="004077FB"/>
    <w:rsid w:val="00424DD9"/>
    <w:rsid w:val="0046104A"/>
    <w:rsid w:val="004717C5"/>
    <w:rsid w:val="00480676"/>
    <w:rsid w:val="0048318A"/>
    <w:rsid w:val="004907A4"/>
    <w:rsid w:val="00490E49"/>
    <w:rsid w:val="00523479"/>
    <w:rsid w:val="00543DB7"/>
    <w:rsid w:val="005463D1"/>
    <w:rsid w:val="005729B0"/>
    <w:rsid w:val="005C2987"/>
    <w:rsid w:val="005D4775"/>
    <w:rsid w:val="0060057D"/>
    <w:rsid w:val="0060131E"/>
    <w:rsid w:val="00641630"/>
    <w:rsid w:val="0065566D"/>
    <w:rsid w:val="00671B17"/>
    <w:rsid w:val="00675D7A"/>
    <w:rsid w:val="00684488"/>
    <w:rsid w:val="006A3CE7"/>
    <w:rsid w:val="006C4C50"/>
    <w:rsid w:val="006D76B1"/>
    <w:rsid w:val="00707E57"/>
    <w:rsid w:val="00713050"/>
    <w:rsid w:val="00741125"/>
    <w:rsid w:val="00742CDD"/>
    <w:rsid w:val="00746F7F"/>
    <w:rsid w:val="007569C1"/>
    <w:rsid w:val="00763832"/>
    <w:rsid w:val="0077257C"/>
    <w:rsid w:val="007B08C8"/>
    <w:rsid w:val="007B140F"/>
    <w:rsid w:val="007C592E"/>
    <w:rsid w:val="007D05D8"/>
    <w:rsid w:val="007D1185"/>
    <w:rsid w:val="007D2696"/>
    <w:rsid w:val="0080476C"/>
    <w:rsid w:val="00805E43"/>
    <w:rsid w:val="00811117"/>
    <w:rsid w:val="00833774"/>
    <w:rsid w:val="00841146"/>
    <w:rsid w:val="008519B6"/>
    <w:rsid w:val="00882A9F"/>
    <w:rsid w:val="00883370"/>
    <w:rsid w:val="0088504C"/>
    <w:rsid w:val="00886242"/>
    <w:rsid w:val="0089382B"/>
    <w:rsid w:val="008A0BE1"/>
    <w:rsid w:val="008A1907"/>
    <w:rsid w:val="008B3025"/>
    <w:rsid w:val="008C6BCA"/>
    <w:rsid w:val="008C7B50"/>
    <w:rsid w:val="008D5076"/>
    <w:rsid w:val="008E5922"/>
    <w:rsid w:val="00900C94"/>
    <w:rsid w:val="00902A3A"/>
    <w:rsid w:val="00902F68"/>
    <w:rsid w:val="0090728E"/>
    <w:rsid w:val="009178E5"/>
    <w:rsid w:val="0092228E"/>
    <w:rsid w:val="009437A8"/>
    <w:rsid w:val="00986478"/>
    <w:rsid w:val="009B3C40"/>
    <w:rsid w:val="00A26DA5"/>
    <w:rsid w:val="00A42540"/>
    <w:rsid w:val="00A44074"/>
    <w:rsid w:val="00A50939"/>
    <w:rsid w:val="00AA6A40"/>
    <w:rsid w:val="00AC61AC"/>
    <w:rsid w:val="00B5664D"/>
    <w:rsid w:val="00B57255"/>
    <w:rsid w:val="00B77BDB"/>
    <w:rsid w:val="00B93AF5"/>
    <w:rsid w:val="00BA5B40"/>
    <w:rsid w:val="00BB39DF"/>
    <w:rsid w:val="00BB4311"/>
    <w:rsid w:val="00BC2C5C"/>
    <w:rsid w:val="00BD0206"/>
    <w:rsid w:val="00BF0851"/>
    <w:rsid w:val="00BF7FA4"/>
    <w:rsid w:val="00C05A6A"/>
    <w:rsid w:val="00C2098A"/>
    <w:rsid w:val="00C264D0"/>
    <w:rsid w:val="00C5444A"/>
    <w:rsid w:val="00C612DA"/>
    <w:rsid w:val="00C65C18"/>
    <w:rsid w:val="00C76D1C"/>
    <w:rsid w:val="00C7741E"/>
    <w:rsid w:val="00C83158"/>
    <w:rsid w:val="00C875AB"/>
    <w:rsid w:val="00C975FE"/>
    <w:rsid w:val="00CA3DF1"/>
    <w:rsid w:val="00CA4581"/>
    <w:rsid w:val="00CC1D32"/>
    <w:rsid w:val="00CD5836"/>
    <w:rsid w:val="00CE18D5"/>
    <w:rsid w:val="00D04109"/>
    <w:rsid w:val="00D14EFE"/>
    <w:rsid w:val="00D24BCF"/>
    <w:rsid w:val="00D5519A"/>
    <w:rsid w:val="00D91A0D"/>
    <w:rsid w:val="00DC593D"/>
    <w:rsid w:val="00DD6416"/>
    <w:rsid w:val="00DF4E0A"/>
    <w:rsid w:val="00E02DCD"/>
    <w:rsid w:val="00E12C60"/>
    <w:rsid w:val="00E22E87"/>
    <w:rsid w:val="00E51BC2"/>
    <w:rsid w:val="00E57630"/>
    <w:rsid w:val="00E86C2B"/>
    <w:rsid w:val="00E92FDA"/>
    <w:rsid w:val="00EB539C"/>
    <w:rsid w:val="00EF6F39"/>
    <w:rsid w:val="00EF7CC9"/>
    <w:rsid w:val="00F03E8F"/>
    <w:rsid w:val="00F16CD3"/>
    <w:rsid w:val="00F207C0"/>
    <w:rsid w:val="00F20AE5"/>
    <w:rsid w:val="00F46EDD"/>
    <w:rsid w:val="00F511EA"/>
    <w:rsid w:val="00F645C7"/>
    <w:rsid w:val="00F82F37"/>
    <w:rsid w:val="00F960DC"/>
    <w:rsid w:val="00FF4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ADA13"/>
  <w15:chartTrackingRefBased/>
  <w15:docId w15:val="{5671671E-D93B-1E40-9A20-A76AE42B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character" w:styleId="Hyperlink">
    <w:name w:val="Hyperlink"/>
    <w:basedOn w:val="DefaultParagraphFont"/>
    <w:uiPriority w:val="99"/>
    <w:unhideWhenUsed/>
    <w:rsid w:val="00EF6F39"/>
    <w:rPr>
      <w:color w:val="0563C1" w:themeColor="hyperlink"/>
      <w:u w:val="single"/>
    </w:rPr>
  </w:style>
  <w:style w:type="character" w:styleId="UnresolvedMention">
    <w:name w:val="Unresolved Mention"/>
    <w:basedOn w:val="DefaultParagraphFont"/>
    <w:uiPriority w:val="99"/>
    <w:semiHidden/>
    <w:unhideWhenUsed/>
    <w:rsid w:val="00EF6F39"/>
    <w:rPr>
      <w:color w:val="605E5C"/>
      <w:shd w:val="clear" w:color="auto" w:fill="E1DFDD"/>
    </w:rPr>
  </w:style>
  <w:style w:type="character" w:styleId="PageNumber">
    <w:name w:val="page number"/>
    <w:basedOn w:val="DefaultParagraphFont"/>
    <w:uiPriority w:val="99"/>
    <w:semiHidden/>
    <w:unhideWhenUsed/>
    <w:rsid w:val="00312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3806">
      <w:bodyDiv w:val="1"/>
      <w:marLeft w:val="0"/>
      <w:marRight w:val="0"/>
      <w:marTop w:val="0"/>
      <w:marBottom w:val="0"/>
      <w:divBdr>
        <w:top w:val="none" w:sz="0" w:space="0" w:color="auto"/>
        <w:left w:val="none" w:sz="0" w:space="0" w:color="auto"/>
        <w:bottom w:val="none" w:sz="0" w:space="0" w:color="auto"/>
        <w:right w:val="none" w:sz="0" w:space="0" w:color="auto"/>
      </w:divBdr>
    </w:div>
    <w:div w:id="154154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bookpro16/Library/Containers/com.microsoft.Word/Data/Library/Application%20Support/Microsoft/Office/16.0/DTS/en-US%7bF4090E95-E673-0D4C-A652-CB96685F206F%7d/%7b0F6BBA97-6D60-F344-A6E5-CB554E793756%7dtf1639273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E9AECEE006724F993A411702713C9F"/>
        <w:category>
          <w:name w:val="General"/>
          <w:gallery w:val="placeholder"/>
        </w:category>
        <w:types>
          <w:type w:val="bbPlcHdr"/>
        </w:types>
        <w:behaviors>
          <w:behavior w:val="content"/>
        </w:behaviors>
        <w:guid w:val="{A96952AC-5BE2-3841-B7EC-D3B913A0F19E}"/>
      </w:docPartPr>
      <w:docPartBody>
        <w:p w:rsidR="00170242" w:rsidRDefault="001E3C4C">
          <w:pPr>
            <w:pStyle w:val="4AE9AECEE006724F993A411702713C9F"/>
          </w:pPr>
          <w:r>
            <w:t>Objective</w:t>
          </w:r>
        </w:p>
      </w:docPartBody>
    </w:docPart>
    <w:docPart>
      <w:docPartPr>
        <w:name w:val="B58F0D6AE379DC4396A33197316CA3FD"/>
        <w:category>
          <w:name w:val="General"/>
          <w:gallery w:val="placeholder"/>
        </w:category>
        <w:types>
          <w:type w:val="bbPlcHdr"/>
        </w:types>
        <w:behaviors>
          <w:behavior w:val="content"/>
        </w:behaviors>
        <w:guid w:val="{4C844A21-E79F-1B48-9311-7A33F9DCB4A8}"/>
      </w:docPartPr>
      <w:docPartBody>
        <w:p w:rsidR="00170242" w:rsidRDefault="001E3C4C">
          <w:pPr>
            <w:pStyle w:val="B58F0D6AE379DC4396A33197316CA3FD"/>
          </w:pPr>
          <w:r w:rsidRPr="00333CD3">
            <w:t>Skills</w:t>
          </w:r>
        </w:p>
      </w:docPartBody>
    </w:docPart>
    <w:docPart>
      <w:docPartPr>
        <w:name w:val="6122612CCE4F1642BBE8763071A2E13C"/>
        <w:category>
          <w:name w:val="General"/>
          <w:gallery w:val="placeholder"/>
        </w:category>
        <w:types>
          <w:type w:val="bbPlcHdr"/>
        </w:types>
        <w:behaviors>
          <w:behavior w:val="content"/>
        </w:behaviors>
        <w:guid w:val="{C3487727-F1D3-0347-AF18-5FBBC84E57F6}"/>
      </w:docPartPr>
      <w:docPartBody>
        <w:p w:rsidR="00170242" w:rsidRDefault="001E3C4C">
          <w:pPr>
            <w:pStyle w:val="6122612CCE4F1642BBE8763071A2E13C"/>
          </w:pPr>
          <w:r>
            <w:t>Your Name</w:t>
          </w:r>
        </w:p>
      </w:docPartBody>
    </w:docPart>
    <w:docPart>
      <w:docPartPr>
        <w:name w:val="B70CF0E3AD4D504FA68B6C89B1C3F1D0"/>
        <w:category>
          <w:name w:val="General"/>
          <w:gallery w:val="placeholder"/>
        </w:category>
        <w:types>
          <w:type w:val="bbPlcHdr"/>
        </w:types>
        <w:behaviors>
          <w:behavior w:val="content"/>
        </w:behaviors>
        <w:guid w:val="{E5E3EFCB-565F-374E-B90C-4BCD4689BF2B}"/>
      </w:docPartPr>
      <w:docPartBody>
        <w:p w:rsidR="00170242" w:rsidRDefault="001E3C4C">
          <w:pPr>
            <w:pStyle w:val="B70CF0E3AD4D504FA68B6C89B1C3F1D0"/>
          </w:pPr>
          <w:r>
            <w:t>Profession or Industry</w:t>
          </w:r>
        </w:p>
      </w:docPartBody>
    </w:docPart>
    <w:docPart>
      <w:docPartPr>
        <w:name w:val="0215111A79DC7C409B9B99DE9EA512CD"/>
        <w:category>
          <w:name w:val="General"/>
          <w:gallery w:val="placeholder"/>
        </w:category>
        <w:types>
          <w:type w:val="bbPlcHdr"/>
        </w:types>
        <w:behaviors>
          <w:behavior w:val="content"/>
        </w:behaviors>
        <w:guid w:val="{6D39EC7D-8446-2545-9B1E-BA77BF051575}"/>
      </w:docPartPr>
      <w:docPartBody>
        <w:p w:rsidR="00170242" w:rsidRDefault="001E3C4C">
          <w:pPr>
            <w:pStyle w:val="0215111A79DC7C409B9B99DE9EA512CD"/>
          </w:pPr>
          <w:r w:rsidRPr="00333CD3">
            <w:t>Link to other online properties: Portfolio/Website/Blog</w:t>
          </w:r>
        </w:p>
      </w:docPartBody>
    </w:docPart>
    <w:docPart>
      <w:docPartPr>
        <w:name w:val="9B56F174820B6742A7BA02E34A51C0F8"/>
        <w:category>
          <w:name w:val="General"/>
          <w:gallery w:val="placeholder"/>
        </w:category>
        <w:types>
          <w:type w:val="bbPlcHdr"/>
        </w:types>
        <w:behaviors>
          <w:behavior w:val="content"/>
        </w:behaviors>
        <w:guid w:val="{EF9B89D6-7AB5-9040-8E59-0C9CBC9F6443}"/>
      </w:docPartPr>
      <w:docPartBody>
        <w:p w:rsidR="00170242" w:rsidRDefault="001E3C4C">
          <w:pPr>
            <w:pStyle w:val="9B56F174820B6742A7BA02E34A51C0F8"/>
          </w:pPr>
          <w:r w:rsidRPr="00333CD3">
            <w:t>Experience</w:t>
          </w:r>
        </w:p>
      </w:docPartBody>
    </w:docPart>
    <w:docPart>
      <w:docPartPr>
        <w:name w:val="2AFF568B475CFC43A123CA081637B511"/>
        <w:category>
          <w:name w:val="General"/>
          <w:gallery w:val="placeholder"/>
        </w:category>
        <w:types>
          <w:type w:val="bbPlcHdr"/>
        </w:types>
        <w:behaviors>
          <w:behavior w:val="content"/>
        </w:behaviors>
        <w:guid w:val="{AA16E93A-F313-EC42-80CB-21C2B4EA0334}"/>
      </w:docPartPr>
      <w:docPartBody>
        <w:p w:rsidR="00170242" w:rsidRDefault="001E3C4C">
          <w:pPr>
            <w:pStyle w:val="2AFF568B475CFC43A123CA081637B511"/>
          </w:pPr>
          <w:r w:rsidRPr="00333CD3">
            <w:t>Education</w:t>
          </w:r>
        </w:p>
      </w:docPartBody>
    </w:docPart>
    <w:docPart>
      <w:docPartPr>
        <w:name w:val="D77102FBDF059E4DA1899397E07F64BD"/>
        <w:category>
          <w:name w:val="General"/>
          <w:gallery w:val="placeholder"/>
        </w:category>
        <w:types>
          <w:type w:val="bbPlcHdr"/>
        </w:types>
        <w:behaviors>
          <w:behavior w:val="content"/>
        </w:behaviors>
        <w:guid w:val="{4CDBF1F4-6F4E-9E48-8930-278B32D8CC02}"/>
      </w:docPartPr>
      <w:docPartBody>
        <w:p w:rsidR="00170242" w:rsidRDefault="001E3C4C">
          <w:pPr>
            <w:pStyle w:val="D77102FBDF059E4DA1899397E07F64BD"/>
          </w:pPr>
          <w:r w:rsidRPr="00333CD3">
            <w:t>Date Earned</w:t>
          </w:r>
        </w:p>
      </w:docPartBody>
    </w:docPart>
    <w:docPart>
      <w:docPartPr>
        <w:name w:val="B5E1B9DAC857CF4883CDD80CF890DA01"/>
        <w:category>
          <w:name w:val="General"/>
          <w:gallery w:val="placeholder"/>
        </w:category>
        <w:types>
          <w:type w:val="bbPlcHdr"/>
        </w:types>
        <w:behaviors>
          <w:behavior w:val="content"/>
        </w:behaviors>
        <w:guid w:val="{093854D1-164A-FB44-8679-29DF6A19B6A7}"/>
      </w:docPartPr>
      <w:docPartBody>
        <w:p w:rsidR="00170242" w:rsidRDefault="001E3C4C">
          <w:pPr>
            <w:pStyle w:val="B5E1B9DAC857CF4883CDD80CF890DA01"/>
          </w:pPr>
          <w:r w:rsidRPr="00333CD3">
            <w:t>School</w:t>
          </w:r>
        </w:p>
      </w:docPartBody>
    </w:docPart>
    <w:docPart>
      <w:docPartPr>
        <w:name w:val="51FE8E3F79BA2648A4EB8AD0F48E4658"/>
        <w:category>
          <w:name w:val="General"/>
          <w:gallery w:val="placeholder"/>
        </w:category>
        <w:types>
          <w:type w:val="bbPlcHdr"/>
        </w:types>
        <w:behaviors>
          <w:behavior w:val="content"/>
        </w:behaviors>
        <w:guid w:val="{E97111E8-FD99-4B45-AFC3-6B80B411BC06}"/>
      </w:docPartPr>
      <w:docPartBody>
        <w:p w:rsidR="00170242" w:rsidRDefault="001E3C4C">
          <w:pPr>
            <w:pStyle w:val="51FE8E3F79BA2648A4EB8AD0F48E4658"/>
          </w:pPr>
          <w:r w:rsidRPr="00333CD3">
            <w:t>On the Home tab of the ribbon, check out Styles to apply the formatting you need with just a click.</w:t>
          </w:r>
        </w:p>
      </w:docPartBody>
    </w:docPart>
    <w:docPart>
      <w:docPartPr>
        <w:name w:val="4916C63C4E4FB54FB40E7FEAC5384514"/>
        <w:category>
          <w:name w:val="General"/>
          <w:gallery w:val="placeholder"/>
        </w:category>
        <w:types>
          <w:type w:val="bbPlcHdr"/>
        </w:types>
        <w:behaviors>
          <w:behavior w:val="content"/>
        </w:behaviors>
        <w:guid w:val="{05DB74DF-1E05-0B45-A80D-CC916626A982}"/>
      </w:docPartPr>
      <w:docPartBody>
        <w:p w:rsidR="00170242" w:rsidRDefault="001E3C4C">
          <w:pPr>
            <w:pStyle w:val="4916C63C4E4FB54FB40E7FEAC5384514"/>
          </w:pPr>
          <w:r w:rsidRPr="00333CD3">
            <w:t>Volunteer Experience or Leadership</w:t>
          </w:r>
        </w:p>
      </w:docPartBody>
    </w:docPart>
    <w:docPart>
      <w:docPartPr>
        <w:name w:val="8F17C0AF3191DD4A94A62F1D1DC500ED"/>
        <w:category>
          <w:name w:val="General"/>
          <w:gallery w:val="placeholder"/>
        </w:category>
        <w:types>
          <w:type w:val="bbPlcHdr"/>
        </w:types>
        <w:behaviors>
          <w:behavior w:val="content"/>
        </w:behaviors>
        <w:guid w:val="{268E87E4-6A28-B942-9008-39FD65060E72}"/>
      </w:docPartPr>
      <w:docPartBody>
        <w:p w:rsidR="00170242" w:rsidRDefault="001E3C4C">
          <w:pPr>
            <w:pStyle w:val="8F17C0AF3191DD4A94A62F1D1DC500ED"/>
          </w:pPr>
          <w:r w:rsidRPr="00333CD3">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ckwell">
    <w:panose1 w:val="02060603020205020403"/>
    <w:charset w:val="4D"/>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4C"/>
    <w:rsid w:val="00017CAB"/>
    <w:rsid w:val="0005637F"/>
    <w:rsid w:val="000A3063"/>
    <w:rsid w:val="00170242"/>
    <w:rsid w:val="001E3C4C"/>
    <w:rsid w:val="001F01EC"/>
    <w:rsid w:val="005E2D8B"/>
    <w:rsid w:val="006462E1"/>
    <w:rsid w:val="007563AA"/>
    <w:rsid w:val="008D60F7"/>
    <w:rsid w:val="00932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E9AECEE006724F993A411702713C9F">
    <w:name w:val="4AE9AECEE006724F993A411702713C9F"/>
  </w:style>
  <w:style w:type="paragraph" w:customStyle="1" w:styleId="B58F0D6AE379DC4396A33197316CA3FD">
    <w:name w:val="B58F0D6AE379DC4396A33197316CA3FD"/>
  </w:style>
  <w:style w:type="paragraph" w:customStyle="1" w:styleId="6122612CCE4F1642BBE8763071A2E13C">
    <w:name w:val="6122612CCE4F1642BBE8763071A2E13C"/>
  </w:style>
  <w:style w:type="paragraph" w:customStyle="1" w:styleId="B70CF0E3AD4D504FA68B6C89B1C3F1D0">
    <w:name w:val="B70CF0E3AD4D504FA68B6C89B1C3F1D0"/>
  </w:style>
  <w:style w:type="paragraph" w:customStyle="1" w:styleId="0215111A79DC7C409B9B99DE9EA512CD">
    <w:name w:val="0215111A79DC7C409B9B99DE9EA512CD"/>
  </w:style>
  <w:style w:type="paragraph" w:customStyle="1" w:styleId="9B56F174820B6742A7BA02E34A51C0F8">
    <w:name w:val="9B56F174820B6742A7BA02E34A51C0F8"/>
  </w:style>
  <w:style w:type="paragraph" w:customStyle="1" w:styleId="2AFF568B475CFC43A123CA081637B511">
    <w:name w:val="2AFF568B475CFC43A123CA081637B511"/>
  </w:style>
  <w:style w:type="paragraph" w:customStyle="1" w:styleId="D77102FBDF059E4DA1899397E07F64BD">
    <w:name w:val="D77102FBDF059E4DA1899397E07F64BD"/>
  </w:style>
  <w:style w:type="paragraph" w:customStyle="1" w:styleId="B5E1B9DAC857CF4883CDD80CF890DA01">
    <w:name w:val="B5E1B9DAC857CF4883CDD80CF890DA01"/>
  </w:style>
  <w:style w:type="paragraph" w:customStyle="1" w:styleId="51FE8E3F79BA2648A4EB8AD0F48E4658">
    <w:name w:val="51FE8E3F79BA2648A4EB8AD0F48E4658"/>
  </w:style>
  <w:style w:type="paragraph" w:customStyle="1" w:styleId="4916C63C4E4FB54FB40E7FEAC5384514">
    <w:name w:val="4916C63C4E4FB54FB40E7FEAC5384514"/>
  </w:style>
  <w:style w:type="paragraph" w:customStyle="1" w:styleId="8F17C0AF3191DD4A94A62F1D1DC500ED">
    <w:name w:val="8F17C0AF3191DD4A94A62F1D1DC50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FUN2020</CompanyAddress>
  <CompanyPhone>-</CompanyPhone>
  <CompanyFax>Tinyurl.com/mv8f96vy</CompanyFax>
  <CompanyEmail>mvallance1234@Gmail.com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{0F6BBA97-6D60-F344-A6E5-CB554E793756}tf16392737.dotx</Template>
  <TotalTime>149</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dc:subject>
  <dc:creator>Dr. Michael Vallance</dc:creator>
  <cp:keywords/>
  <dc:description>MEDIA | WRITING</dc:description>
  <cp:lastModifiedBy>Michael Vallance</cp:lastModifiedBy>
  <cp:revision>41</cp:revision>
  <cp:lastPrinted>2022-01-17T02:21:00Z</cp:lastPrinted>
  <dcterms:created xsi:type="dcterms:W3CDTF">2022-02-12T04:37:00Z</dcterms:created>
  <dcterms:modified xsi:type="dcterms:W3CDTF">2022-11-26T03:54:00Z</dcterms:modified>
</cp:coreProperties>
</file>